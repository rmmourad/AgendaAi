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de uso: 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UC0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Manter os serviços disponiveis.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da HISTÓRIA: </w:t>
      </w:r>
    </w:p>
    <w:p w:rsidR="00000000" w:rsidDel="00000000" w:rsidP="00000000" w:rsidRDefault="00000000" w:rsidRPr="00000000" w14:paraId="00000004">
      <w:pPr>
        <w:ind w:firstLine="432"/>
        <w:rPr/>
      </w:pPr>
      <w:r w:rsidDel="00000000" w:rsidR="00000000" w:rsidRPr="00000000">
        <w:rPr>
          <w:rtl w:val="0"/>
        </w:rPr>
        <w:t xml:space="preserve">História número 4.</w:t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estimativa: </w:t>
      </w:r>
    </w:p>
    <w:p w:rsidR="00000000" w:rsidDel="00000000" w:rsidP="00000000" w:rsidRDefault="00000000" w:rsidRPr="00000000" w14:paraId="00000006">
      <w:pPr>
        <w:ind w:firstLine="432"/>
        <w:rPr/>
      </w:pPr>
      <w:r w:rsidDel="00000000" w:rsidR="00000000" w:rsidRPr="00000000">
        <w:rPr>
          <w:rtl w:val="0"/>
        </w:rPr>
        <w:t xml:space="preserve">10 Horas para desenvolvimento e realização de testes do caso de uso.</w:t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da HISTÓRIA</w:t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Como um prestador de serviço, quero conseguir manter os serviços que eu ofereço disponíveis.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 DE ACEITAÇÃO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 O usuário deve estar logado no Sistema e possuir perfil de prestador de serviço.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Casos de Teste:</w:t>
      </w: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7"/>
        <w:gridCol w:w="3767"/>
        <w:gridCol w:w="2390"/>
        <w:gridCol w:w="2394"/>
        <w:tblGridChange w:id="0">
          <w:tblGrid>
            <w:gridCol w:w="1077"/>
            <w:gridCol w:w="3767"/>
            <w:gridCol w:w="2390"/>
            <w:gridCol w:w="23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Nr.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Funcionalidade/Comportamento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Manter serviços disponíveis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Horas, datas, semanas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O prestador edita os serviços que ele oferece na plataforma.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PROTÓTIPO?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projeto não possui um protótipo, mas o desenvolvimento está em aplicação.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 w:orient="portrait"/>
      <w:pgMar w:bottom="851" w:top="851" w:left="1418" w:right="85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710.0" w:type="dxa"/>
      <w:jc w:val="left"/>
      <w:tblInd w:w="70.0" w:type="dxa"/>
      <w:tblBorders>
        <w:top w:color="000000" w:space="0" w:sz="12" w:val="single"/>
      </w:tblBorders>
      <w:tblLayout w:type="fixed"/>
      <w:tblLook w:val="0000"/>
    </w:tblPr>
    <w:tblGrid>
      <w:gridCol w:w="6300"/>
      <w:gridCol w:w="1705"/>
      <w:gridCol w:w="1705"/>
      <w:tblGridChange w:id="0">
        <w:tblGrid>
          <w:gridCol w:w="6300"/>
          <w:gridCol w:w="1705"/>
          <w:gridCol w:w="1705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&lt;AAI&gt; - &lt;Agenda Aí&gt;</w:t>
            <w:tab/>
            <w:t xml:space="preserve">Versão &lt;1.0&gt;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DOCPROPERTY "CATEGORY"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CATEGORY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2">
    <w:pPr>
      <w:jc w:val="right"/>
      <w:rPr/>
    </w:pPr>
    <w:r w:rsidDel="00000000" w:rsidR="00000000" w:rsidRPr="00000000">
      <w:rPr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720.0" w:type="dxa"/>
      <w:jc w:val="left"/>
      <w:tblInd w:w="70.0" w:type="dxa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&lt;AAI&gt;</w:t>
          </w:r>
        </w:p>
      </w:tc>
      <w:tc>
        <w:tcPr>
          <w:vAlign w:val="center"/>
        </w:tcPr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&lt;01&gt;-&lt;Historia de Usuario UC05&gt;</w:t>
          </w:r>
        </w:p>
      </w:tc>
      <w:tc>
        <w:tcPr>
          <w:vAlign w:val="center"/>
        </w:tcPr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432" w:hanging="432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CATEGORY</vt:lpwstr>
  </property>
  <property fmtid="{D5CDD505-2E9C-101B-9397-08002B2CF9AE}" pid="3" name="Versão Modelo">
    <vt:lpwstr>1</vt:lpwstr>
  </property>
</Properties>
</file>