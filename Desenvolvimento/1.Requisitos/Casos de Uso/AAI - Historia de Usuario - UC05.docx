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0D2B93C0" w14:textId="0E1F5C11" w:rsidR="00422BCD" w:rsidRPr="004B1997" w:rsidRDefault="00422BCD" w:rsidP="00422BCD">
      <w:pPr>
        <w:pStyle w:val="EPP-Seonivel1"/>
        <w:numPr>
          <w:ilvl w:val="0"/>
          <w:numId w:val="0"/>
        </w:numPr>
        <w:ind w:left="432"/>
        <w:rPr>
          <w:lang w:val="pt-PT"/>
        </w:rPr>
      </w:pPr>
      <w:r>
        <w:t>UC0</w:t>
      </w:r>
      <w:r w:rsidR="001C738D">
        <w:t>5</w:t>
      </w:r>
      <w:r>
        <w:t xml:space="preserve"> – </w:t>
      </w:r>
      <w:r w:rsidR="001C738D">
        <w:t>Manter os serviços disponiveis.</w:t>
      </w:r>
    </w:p>
    <w:p w14:paraId="467F934E" w14:textId="12DB8147" w:rsidR="004B1997" w:rsidRDefault="004B1997" w:rsidP="004B1997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17BF92DF" w:rsidR="00422BCD" w:rsidRPr="00422BCD" w:rsidRDefault="00422BCD" w:rsidP="00422BCD">
      <w:pPr>
        <w:ind w:firstLine="432"/>
      </w:pPr>
      <w:r w:rsidRPr="00422BCD">
        <w:t xml:space="preserve">História número </w:t>
      </w:r>
      <w:r w:rsidR="001C738D">
        <w:t>5</w:t>
      </w:r>
      <w:r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2CB2E716" w:rsidR="00422BCD" w:rsidRPr="00422BCD" w:rsidRDefault="00422BCD" w:rsidP="00422BCD">
      <w:pPr>
        <w:ind w:firstLine="432"/>
      </w:pPr>
      <w:r>
        <w:t xml:space="preserve">10 Horas para desenvolvimento e </w:t>
      </w:r>
      <w:r w:rsidR="003210D2">
        <w:t xml:space="preserve">realização de </w:t>
      </w:r>
      <w:r>
        <w:t>testes do caso de uso</w:t>
      </w:r>
      <w:r w:rsidR="003210D2"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516775E9" w14:textId="220CF4D4" w:rsidR="00422BCD" w:rsidRDefault="00422BCD" w:rsidP="00422BCD">
      <w:pPr>
        <w:pStyle w:val="EPP-Seonivel1"/>
        <w:numPr>
          <w:ilvl w:val="0"/>
          <w:numId w:val="0"/>
        </w:numPr>
        <w:ind w:left="432" w:hanging="432"/>
      </w:pP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</w:t>
      </w:r>
      <w:r w:rsidR="001C738D">
        <w:rPr>
          <w:rStyle w:val="EPP-TextoNormalCarcter"/>
          <w:b w:val="0"/>
          <w:bCs/>
          <w:caps w:val="0"/>
          <w:sz w:val="20"/>
          <w:szCs w:val="16"/>
        </w:rPr>
        <w:t>prestador de serviço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, quero </w:t>
      </w:r>
      <w:r w:rsidR="001C738D">
        <w:rPr>
          <w:rStyle w:val="EPP-TextoNormalCarcter"/>
          <w:b w:val="0"/>
          <w:bCs/>
          <w:caps w:val="0"/>
          <w:sz w:val="20"/>
          <w:szCs w:val="16"/>
        </w:rPr>
        <w:t>conseguir manter os serviços disponíveis.</w:t>
      </w:r>
    </w:p>
    <w:p w14:paraId="0CB6A815" w14:textId="26D022A7" w:rsidR="00016CF6" w:rsidRDefault="004B1997" w:rsidP="00016CF6">
      <w:pPr>
        <w:pStyle w:val="EPP-Seonivel1"/>
      </w:pPr>
      <w:bookmarkStart w:id="1" w:name="_Toc464633895"/>
      <w:r>
        <w:t>TESTES DE ACEITAÇÃO</w:t>
      </w:r>
      <w:bookmarkEnd w:id="1"/>
    </w:p>
    <w:p w14:paraId="565AE2E7" w14:textId="0B0EA710"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3210D2" w:rsidRPr="003210D2">
        <w:t xml:space="preserve">O usuário deve estar logado no Sistema e possuir perfil de </w:t>
      </w:r>
      <w:r w:rsidR="001C738D">
        <w:t>prestador de serviço</w:t>
      </w:r>
      <w:r w:rsidR="00B410F5">
        <w:t>.</w:t>
      </w:r>
    </w:p>
    <w:p w14:paraId="77BF9760" w14:textId="77777777" w:rsidR="00016CF6" w:rsidRDefault="00016CF6" w:rsidP="00016CF6">
      <w:pPr>
        <w:pStyle w:val="EPP-Cabealho"/>
        <w:jc w:val="left"/>
      </w:pP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B410F5">
        <w:tc>
          <w:tcPr>
            <w:tcW w:w="1077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3210D2" w14:paraId="1476B13C" w14:textId="77777777" w:rsidTr="00B410F5">
        <w:tc>
          <w:tcPr>
            <w:tcW w:w="1077" w:type="dxa"/>
          </w:tcPr>
          <w:p w14:paraId="039FEC8A" w14:textId="175EBE71" w:rsidR="003210D2" w:rsidRPr="003210D2" w:rsidRDefault="003210D2" w:rsidP="003210D2">
            <w:r w:rsidRPr="003210D2">
              <w:t>01</w:t>
            </w:r>
          </w:p>
        </w:tc>
        <w:tc>
          <w:tcPr>
            <w:tcW w:w="3767" w:type="dxa"/>
            <w:vAlign w:val="bottom"/>
          </w:tcPr>
          <w:p w14:paraId="2942125F" w14:textId="5D56C973" w:rsidR="003210D2" w:rsidRPr="003210D2" w:rsidRDefault="001C738D" w:rsidP="003210D2">
            <w:r>
              <w:t>Manter</w:t>
            </w:r>
            <w:r w:rsidR="00B410F5">
              <w:t xml:space="preserve"> serviços</w:t>
            </w:r>
            <w:r>
              <w:t xml:space="preserve"> disponíveis</w:t>
            </w:r>
          </w:p>
        </w:tc>
        <w:tc>
          <w:tcPr>
            <w:tcW w:w="2390" w:type="dxa"/>
            <w:vAlign w:val="bottom"/>
          </w:tcPr>
          <w:p w14:paraId="66C78EBE" w14:textId="42D2C879" w:rsidR="003210D2" w:rsidRPr="003210D2" w:rsidRDefault="001C738D" w:rsidP="003210D2">
            <w:r>
              <w:t>Horas, datas, semanas</w:t>
            </w:r>
          </w:p>
        </w:tc>
        <w:tc>
          <w:tcPr>
            <w:tcW w:w="2394" w:type="dxa"/>
            <w:vAlign w:val="bottom"/>
          </w:tcPr>
          <w:p w14:paraId="10BBECC3" w14:textId="2115C772" w:rsidR="003210D2" w:rsidRPr="003210D2" w:rsidRDefault="001C738D" w:rsidP="003210D2">
            <w:r>
              <w:t>Editar os serviços disponiveis.</w:t>
            </w:r>
          </w:p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22164D4" w14:textId="09F400C6" w:rsidR="0033170C" w:rsidRDefault="003210D2" w:rsidP="00B410F5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</w:t>
      </w:r>
      <w:r w:rsidR="00B410F5">
        <w:rPr>
          <w:i w:val="0"/>
          <w:iCs/>
          <w:color w:val="auto"/>
        </w:rPr>
        <w:t>mas o desenvolvimento está em aplicação.</w:t>
      </w:r>
    </w:p>
    <w:p w14:paraId="05ACB97D" w14:textId="77777777" w:rsidR="00B410F5" w:rsidRPr="00B410F5" w:rsidRDefault="00B410F5" w:rsidP="00B410F5">
      <w:pPr>
        <w:pStyle w:val="EPP-Comentario"/>
        <w:rPr>
          <w:i w:val="0"/>
          <w:iCs/>
          <w:color w:val="auto"/>
        </w:rPr>
      </w:pPr>
    </w:p>
    <w:sectPr w:rsidR="00B410F5" w:rsidRPr="00B410F5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BFF14" w14:textId="77777777" w:rsidR="00644913" w:rsidRDefault="00644913">
      <w:r>
        <w:separator/>
      </w:r>
    </w:p>
  </w:endnote>
  <w:endnote w:type="continuationSeparator" w:id="0">
    <w:p w14:paraId="377942F2" w14:textId="77777777" w:rsidR="00644913" w:rsidRDefault="0064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583495B9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</w:t>
              </w:r>
              <w:r w:rsidR="00B410F5">
                <w:t>AI</w:t>
              </w:r>
              <w:r w:rsidR="0069452F">
                <w:t>&gt; - &lt;</w:t>
              </w:r>
              <w:r w:rsidR="0051298A">
                <w:t xml:space="preserve">Agenda </w:t>
              </w:r>
              <w:r w:rsidR="00B410F5">
                <w:t>Aí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C2238" w14:textId="77777777" w:rsidR="00644913" w:rsidRDefault="00644913">
      <w:r>
        <w:separator/>
      </w:r>
    </w:p>
  </w:footnote>
  <w:footnote w:type="continuationSeparator" w:id="0">
    <w:p w14:paraId="1A491BEF" w14:textId="77777777" w:rsidR="00644913" w:rsidRDefault="00644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6C8DCA26" w:rsidR="00FB4266" w:rsidRPr="00B410F5" w:rsidRDefault="00375F64" w:rsidP="00B410F5">
          <w:pPr>
            <w:pStyle w:val="EPP-Cabealho"/>
          </w:pPr>
          <w:r>
            <w:t>&lt;</w:t>
          </w:r>
          <w:r w:rsidR="00422BCD">
            <w:t>A</w:t>
          </w:r>
          <w:r w:rsidR="00B410F5">
            <w:t>AI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7AADAAF4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01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</w:t>
              </w:r>
              <w:r w:rsidR="001C738D">
                <w:rPr>
                  <w:bCs/>
                </w:rPr>
                <w:t>5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54E35"/>
    <w:rsid w:val="00096D0C"/>
    <w:rsid w:val="000C77A8"/>
    <w:rsid w:val="00141BB7"/>
    <w:rsid w:val="00153EE8"/>
    <w:rsid w:val="001636B5"/>
    <w:rsid w:val="00185D0C"/>
    <w:rsid w:val="001C738D"/>
    <w:rsid w:val="001E0869"/>
    <w:rsid w:val="00254122"/>
    <w:rsid w:val="003210D2"/>
    <w:rsid w:val="0033170C"/>
    <w:rsid w:val="00364BE1"/>
    <w:rsid w:val="00366AC2"/>
    <w:rsid w:val="00375F64"/>
    <w:rsid w:val="00422BCD"/>
    <w:rsid w:val="00442A5D"/>
    <w:rsid w:val="00453FD0"/>
    <w:rsid w:val="0049456B"/>
    <w:rsid w:val="004B1997"/>
    <w:rsid w:val="0051298A"/>
    <w:rsid w:val="00580EC3"/>
    <w:rsid w:val="005C2EBC"/>
    <w:rsid w:val="00636D67"/>
    <w:rsid w:val="00644913"/>
    <w:rsid w:val="00651E57"/>
    <w:rsid w:val="0069452F"/>
    <w:rsid w:val="006A0A78"/>
    <w:rsid w:val="007839CF"/>
    <w:rsid w:val="007C4737"/>
    <w:rsid w:val="007E1532"/>
    <w:rsid w:val="007E6CB5"/>
    <w:rsid w:val="008202EF"/>
    <w:rsid w:val="00821DFB"/>
    <w:rsid w:val="0082433C"/>
    <w:rsid w:val="00824D94"/>
    <w:rsid w:val="00841EC0"/>
    <w:rsid w:val="00864E3C"/>
    <w:rsid w:val="009A6367"/>
    <w:rsid w:val="009B0E25"/>
    <w:rsid w:val="00AA73B9"/>
    <w:rsid w:val="00AC5BC3"/>
    <w:rsid w:val="00AF2C6E"/>
    <w:rsid w:val="00B210BA"/>
    <w:rsid w:val="00B410F5"/>
    <w:rsid w:val="00B5102A"/>
    <w:rsid w:val="00B96177"/>
    <w:rsid w:val="00BA0484"/>
    <w:rsid w:val="00BB664B"/>
    <w:rsid w:val="00C16EDA"/>
    <w:rsid w:val="00C36863"/>
    <w:rsid w:val="00C57F6A"/>
    <w:rsid w:val="00D31631"/>
    <w:rsid w:val="00D3374F"/>
    <w:rsid w:val="00D60B3D"/>
    <w:rsid w:val="00E12623"/>
    <w:rsid w:val="00E700C7"/>
    <w:rsid w:val="00E74320"/>
    <w:rsid w:val="00E85C1E"/>
    <w:rsid w:val="00EA5759"/>
    <w:rsid w:val="00F1779C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</Template>
  <TotalTime>23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&lt;AAI&gt; - &lt;Agenda Aí&gt;</Manager>
  <Company/>
  <LinksUpToDate>false</LinksUpToDate>
  <CharactersWithSpaces>647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 UC05&gt;</dc:title>
  <dc:subject>Versão &lt;1.0&gt;</dc:subject>
  <dc:creator>Pedro Lemos Flores do Prado</dc:creator>
  <cp:lastModifiedBy>MAURO APARECIDO ABREU</cp:lastModifiedBy>
  <cp:revision>5</cp:revision>
  <cp:lastPrinted>2005-05-05T18:34:00Z</cp:lastPrinted>
  <dcterms:created xsi:type="dcterms:W3CDTF">2024-11-25T12:50:00Z</dcterms:created>
  <dcterms:modified xsi:type="dcterms:W3CDTF">2024-11-27T03:31:00Z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