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7AB54D1" w14:textId="77777777" w:rsidR="000B5FBB" w:rsidRDefault="000B5FBB" w:rsidP="000B5FBB"/>
    <w:p w14:paraId="62E1BA2E" w14:textId="77777777" w:rsidR="000B5FBB" w:rsidRPr="00A20D4F" w:rsidRDefault="000B5FBB" w:rsidP="000B5FBB"/>
    <w:p w14:paraId="08B051E7" w14:textId="77777777" w:rsidR="000B5FBB" w:rsidRPr="00A20D4F" w:rsidRDefault="003E4EDE" w:rsidP="003E4EDE">
      <w:pPr>
        <w:jc w:val="center"/>
      </w:pPr>
      <w:r>
        <w:rPr>
          <w:noProof/>
          <w:lang w:val="pt-PT" w:eastAsia="pt-PT"/>
        </w:rPr>
        <w:drawing>
          <wp:inline distT="0" distB="0" distL="0" distR="0" wp14:anchorId="3CE1CAD5" wp14:editId="3D2F1ADB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C090" w14:textId="77777777" w:rsidR="000B5FBB" w:rsidRPr="00A20D4F" w:rsidRDefault="000B5FBB" w:rsidP="000B5FBB"/>
    <w:p w14:paraId="6EE2569C" w14:textId="77777777" w:rsidR="000B5FBB" w:rsidRPr="00A20D4F" w:rsidRDefault="000B5FBB" w:rsidP="000B5FBB"/>
    <w:p w14:paraId="7C219A13" w14:textId="77777777" w:rsidR="000B5FBB" w:rsidRPr="00A20D4F" w:rsidRDefault="000B5FBB" w:rsidP="000B5FBB"/>
    <w:p w14:paraId="3020D166" w14:textId="77777777" w:rsidR="000B5FBB" w:rsidRPr="00A20D4F" w:rsidRDefault="000B5FBB" w:rsidP="000B5FBB"/>
    <w:p w14:paraId="760E11B0" w14:textId="77777777" w:rsidR="000B5FBB" w:rsidRPr="00A20D4F" w:rsidRDefault="000B5FBB" w:rsidP="000B5FBB"/>
    <w:p w14:paraId="14C992C3" w14:textId="77777777" w:rsidR="000B5FBB" w:rsidRPr="00A20D4F" w:rsidRDefault="000B5FBB" w:rsidP="000B5FBB"/>
    <w:p w14:paraId="14100634" w14:textId="77777777" w:rsidR="000B5FBB" w:rsidRPr="00A20D4F" w:rsidRDefault="000B5FBB" w:rsidP="000B5FBB"/>
    <w:p w14:paraId="45CAB7AE" w14:textId="77777777" w:rsidR="000B5FBB" w:rsidRPr="00A20D4F" w:rsidRDefault="000B5FBB" w:rsidP="000B5FBB"/>
    <w:p w14:paraId="0CF5704C" w14:textId="77777777" w:rsidR="000B5FBB" w:rsidRPr="00A20D4F" w:rsidRDefault="000B5FBB" w:rsidP="000B5FBB"/>
    <w:p w14:paraId="3EE1BE2B" w14:textId="77777777" w:rsidR="000B5FBB" w:rsidRPr="00A20D4F" w:rsidRDefault="000B5FBB" w:rsidP="000B5FBB"/>
    <w:p w14:paraId="7549580D" w14:textId="77777777" w:rsidR="000B5FBB" w:rsidRPr="00A20D4F" w:rsidRDefault="000B5FBB" w:rsidP="000B5FBB"/>
    <w:p w14:paraId="19C3E229" w14:textId="77777777" w:rsidR="000B5FBB" w:rsidRPr="00A20D4F" w:rsidRDefault="000B5FBB" w:rsidP="000B5FBB"/>
    <w:p w14:paraId="0AC8070E" w14:textId="77777777" w:rsidR="000B5FBB" w:rsidRPr="00A20D4F" w:rsidRDefault="000B5FBB" w:rsidP="000B5FBB"/>
    <w:p w14:paraId="36C3547E" w14:textId="77777777" w:rsidR="000B5FBB" w:rsidRPr="00A20D4F" w:rsidRDefault="000B5FBB" w:rsidP="000B5FBB"/>
    <w:p w14:paraId="68DD9919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26165A" wp14:editId="77346FE1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889D8915FA64B91B28FF893224365C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D80B3C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616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889D8915FA64B91B28FF893224365C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42D80B3C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8473D22" w14:textId="77777777" w:rsidR="000B5FBB" w:rsidRPr="00264EFB" w:rsidRDefault="000B5FBB" w:rsidP="000B5FBB"/>
    <w:p w14:paraId="00010E28" w14:textId="77777777" w:rsidR="000B5FBB" w:rsidRPr="00264EFB" w:rsidRDefault="000B5FBB" w:rsidP="000B5FBB"/>
    <w:p w14:paraId="4388CEFA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50E3D" wp14:editId="09F00B9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E3042F" w14:textId="325DD189" w:rsidR="000B5FBB" w:rsidRPr="0037364C" w:rsidRDefault="007657AC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  <w:t>Versão &lt;1.0&gt;</w:t>
                                </w:r>
                              </w:p>
                            </w:sdtContent>
                          </w:sdt>
                          <w:p w14:paraId="3A246B0C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222B7B63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50E3D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2E3042F" w14:textId="325DD189" w:rsidR="000B5FBB" w:rsidRPr="0037364C" w:rsidRDefault="007657AC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  <w:t>Versão &lt;1.0&gt;</w:t>
                          </w:r>
                        </w:p>
                      </w:sdtContent>
                    </w:sdt>
                    <w:p w14:paraId="3A246B0C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222B7B63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791A5F" w14:textId="77777777" w:rsidR="000B5FBB" w:rsidRPr="00264EFB" w:rsidRDefault="000B5FBB" w:rsidP="000B5FBB"/>
    <w:p w14:paraId="2AF59624" w14:textId="77777777" w:rsidR="000B5FBB" w:rsidRPr="00264EFB" w:rsidRDefault="000B5FBB" w:rsidP="000B5FBB"/>
    <w:p w14:paraId="2A8D9EA6" w14:textId="77777777" w:rsidR="000B5FBB" w:rsidRPr="00264EFB" w:rsidRDefault="000B5FBB" w:rsidP="000B5FBB"/>
    <w:p w14:paraId="160C094B" w14:textId="77777777" w:rsidR="000B5FBB" w:rsidRPr="00264EFB" w:rsidRDefault="000B5FBB" w:rsidP="000B5FBB"/>
    <w:p w14:paraId="66CD448E" w14:textId="77777777" w:rsidR="000B5FBB" w:rsidRPr="00264EFB" w:rsidRDefault="000B5FBB" w:rsidP="000B5FBB"/>
    <w:p w14:paraId="6BCBF245" w14:textId="77777777" w:rsidR="000B5FBB" w:rsidRPr="00264EFB" w:rsidRDefault="000B5FBB" w:rsidP="000B5FBB">
      <w:r>
        <w:tab/>
      </w:r>
    </w:p>
    <w:p w14:paraId="0A1A367C" w14:textId="77777777" w:rsidR="000B5FBB" w:rsidRPr="00264EFB" w:rsidRDefault="000B5FBB" w:rsidP="000B5FBB"/>
    <w:p w14:paraId="2AA8D870" w14:textId="77777777" w:rsidR="000B5FBB" w:rsidRPr="00264EFB" w:rsidRDefault="000B5FBB" w:rsidP="000B5FBB"/>
    <w:p w14:paraId="2A840CAB" w14:textId="77777777" w:rsidR="000B5FBB" w:rsidRPr="00264EFB" w:rsidRDefault="000B5FBB" w:rsidP="000B5FBB"/>
    <w:p w14:paraId="26E6B6A4" w14:textId="77777777" w:rsidR="000B5FBB" w:rsidRPr="00264EFB" w:rsidRDefault="000B5FBB" w:rsidP="000B5FBB"/>
    <w:p w14:paraId="7BF98618" w14:textId="77777777" w:rsidR="000B5FBB" w:rsidRPr="00264EFB" w:rsidRDefault="000B5FBB" w:rsidP="000B5FBB"/>
    <w:p w14:paraId="2E9A42BA" w14:textId="77777777" w:rsidR="000B5FBB" w:rsidRPr="00264EFB" w:rsidRDefault="000B5FBB" w:rsidP="000B5FBB"/>
    <w:p w14:paraId="6EFEA4B9" w14:textId="77777777" w:rsidR="000B5FBB" w:rsidRPr="00264EFB" w:rsidRDefault="000B5FBB" w:rsidP="000B5FBB"/>
    <w:p w14:paraId="3A022E2A" w14:textId="77777777" w:rsidR="000B5FBB" w:rsidRPr="00264EFB" w:rsidRDefault="000B5FBB" w:rsidP="000B5FBB"/>
    <w:p w14:paraId="00B1DCE6" w14:textId="77777777" w:rsidR="000B5FBB" w:rsidRPr="00264EFB" w:rsidRDefault="000B5FBB" w:rsidP="000B5FBB"/>
    <w:p w14:paraId="42741CA6" w14:textId="77777777" w:rsidR="000B5FBB" w:rsidRPr="00264EFB" w:rsidRDefault="000B5FBB" w:rsidP="000B5FBB"/>
    <w:p w14:paraId="7B7BF5E0" w14:textId="77777777" w:rsidR="000B5FBB" w:rsidRPr="00264EFB" w:rsidRDefault="000B5FBB" w:rsidP="000B5FBB"/>
    <w:p w14:paraId="5D949B6B" w14:textId="77777777" w:rsidR="000B5FBB" w:rsidRDefault="000B5FBB" w:rsidP="000B5FBB">
      <w:pPr>
        <w:tabs>
          <w:tab w:val="left" w:pos="3700"/>
        </w:tabs>
      </w:pPr>
      <w:r>
        <w:tab/>
      </w:r>
    </w:p>
    <w:p w14:paraId="291B3A41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A2428" wp14:editId="0F49ED1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3D5B993E" w14:textId="172A92F8" w:rsidR="000B5FBB" w:rsidRPr="00264EFB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71217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</w:t>
                                </w:r>
                                <w:r w:rsidR="000A0DFA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AI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71217E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Agenda </w:t>
                                </w:r>
                                <w:proofErr w:type="gramStart"/>
                                <w:r w:rsidR="000A0DFA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Ai</w:t>
                                </w:r>
                                <w:proofErr w:type="gramEnd"/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E12A32E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A2428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3D5B993E" w14:textId="172A92F8" w:rsidR="000B5FBB" w:rsidRPr="00264EFB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71217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</w:t>
                          </w:r>
                          <w:r w:rsidR="000A0DFA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AI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71217E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Agenda </w:t>
                          </w:r>
                          <w:proofErr w:type="gramStart"/>
                          <w:r w:rsidR="000A0DFA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Ai</w:t>
                          </w:r>
                          <w:proofErr w:type="gramEnd"/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7E12A32E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496960D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0B5FBB" w14:paraId="4F372868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70071A4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B891B45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5E80680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14E2D93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1217E" w14:paraId="61024752" w14:textId="77777777" w:rsidTr="00EC38D2">
        <w:trPr>
          <w:trHeight w:val="284"/>
        </w:trPr>
        <w:tc>
          <w:tcPr>
            <w:tcW w:w="1550" w:type="dxa"/>
          </w:tcPr>
          <w:p w14:paraId="56938BA2" w14:textId="77777777" w:rsidR="0071217E" w:rsidRPr="00595A22" w:rsidRDefault="0071217E" w:rsidP="0071217E">
            <w:r>
              <w:t>18</w:t>
            </w:r>
            <w:r w:rsidRPr="00595A22">
              <w:t>/0</w:t>
            </w:r>
            <w:r>
              <w:t>9</w:t>
            </w:r>
            <w:r w:rsidRPr="00595A22">
              <w:t>/2024</w:t>
            </w:r>
          </w:p>
          <w:p w14:paraId="72FC9B93" w14:textId="77777777" w:rsidR="0071217E" w:rsidRPr="00AB66FD" w:rsidRDefault="0071217E" w:rsidP="0071217E">
            <w:pPr>
              <w:pStyle w:val="Instruo"/>
            </w:pPr>
          </w:p>
        </w:tc>
        <w:tc>
          <w:tcPr>
            <w:tcW w:w="1080" w:type="dxa"/>
          </w:tcPr>
          <w:p w14:paraId="5FE93E8D" w14:textId="1B2DC92F" w:rsidR="0071217E" w:rsidRPr="0071217E" w:rsidRDefault="0071217E" w:rsidP="0071217E">
            <w:r w:rsidRPr="0071217E">
              <w:t>1.0</w:t>
            </w:r>
          </w:p>
        </w:tc>
        <w:tc>
          <w:tcPr>
            <w:tcW w:w="4680" w:type="dxa"/>
          </w:tcPr>
          <w:p w14:paraId="121193A6" w14:textId="7592807B" w:rsidR="0071217E" w:rsidRPr="0071217E" w:rsidRDefault="0071217E" w:rsidP="0071217E">
            <w:r w:rsidRPr="0071217E">
              <w:t>Concepção inicial do projeto e elaboração inicial d</w:t>
            </w:r>
            <w:r>
              <w:t>o Glossário do projeto</w:t>
            </w:r>
          </w:p>
        </w:tc>
        <w:tc>
          <w:tcPr>
            <w:tcW w:w="2410" w:type="dxa"/>
          </w:tcPr>
          <w:p w14:paraId="4759F469" w14:textId="60FB8AD6" w:rsidR="0071217E" w:rsidRPr="0071217E" w:rsidRDefault="000A0DFA" w:rsidP="0071217E">
            <w:r>
              <w:t>Rafael Araujo Abreu</w:t>
            </w:r>
          </w:p>
        </w:tc>
      </w:tr>
      <w:tr w:rsidR="000B5FBB" w14:paraId="0B63441E" w14:textId="77777777" w:rsidTr="00EC38D2">
        <w:trPr>
          <w:trHeight w:val="284"/>
        </w:trPr>
        <w:tc>
          <w:tcPr>
            <w:tcW w:w="1550" w:type="dxa"/>
          </w:tcPr>
          <w:p w14:paraId="2F76F333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015CC047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5E49019D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31CFC91E" w14:textId="77777777" w:rsidR="000B5FBB" w:rsidRDefault="000B5FBB" w:rsidP="00EC38D2">
            <w:pPr>
              <w:jc w:val="left"/>
            </w:pPr>
          </w:p>
        </w:tc>
      </w:tr>
      <w:tr w:rsidR="000B5FBB" w14:paraId="4A5270BC" w14:textId="77777777" w:rsidTr="00EC38D2">
        <w:trPr>
          <w:trHeight w:val="284"/>
        </w:trPr>
        <w:tc>
          <w:tcPr>
            <w:tcW w:w="1550" w:type="dxa"/>
          </w:tcPr>
          <w:p w14:paraId="7A38D98F" w14:textId="77777777" w:rsidR="000B5FBB" w:rsidRDefault="000B5FBB" w:rsidP="00EC38D2">
            <w:pPr>
              <w:jc w:val="left"/>
            </w:pPr>
          </w:p>
        </w:tc>
        <w:tc>
          <w:tcPr>
            <w:tcW w:w="1080" w:type="dxa"/>
          </w:tcPr>
          <w:p w14:paraId="71FF38A9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672D9305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5A6E08BF" w14:textId="77777777" w:rsidR="000B5FBB" w:rsidRDefault="000B5FBB" w:rsidP="00EC38D2">
            <w:pPr>
              <w:jc w:val="left"/>
            </w:pPr>
          </w:p>
        </w:tc>
      </w:tr>
    </w:tbl>
    <w:p w14:paraId="57BBC4F8" w14:textId="77777777" w:rsidR="007C3EEC" w:rsidRDefault="007C3EEC"/>
    <w:p w14:paraId="598054C7" w14:textId="77777777" w:rsidR="007C3EEC" w:rsidRDefault="00C4222D">
      <w:pPr>
        <w:pStyle w:val="Ttulo"/>
        <w:jc w:val="center"/>
      </w:pPr>
      <w:r>
        <w:br w:type="page"/>
      </w:r>
      <w:r>
        <w:lastRenderedPageBreak/>
        <w:t>SUMÁRIO</w:t>
      </w:r>
    </w:p>
    <w:p w14:paraId="2B414BB5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03022A6F" w14:textId="77777777" w:rsidR="00C331C2" w:rsidRDefault="00C331C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Pr="003F33D6">
          <w:rPr>
            <w:rStyle w:val="Hyperlink"/>
          </w:rPr>
          <w:t>2. ACRÔNIMOS(SIGLAS)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_Toc464634087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522A956" w14:textId="77777777" w:rsidR="00C331C2" w:rsidRDefault="00C331C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Pr="003F33D6">
          <w:rPr>
            <w:rStyle w:val="Hyperlink"/>
          </w:rPr>
          <w:t>3. Definições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_Toc464634088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C706E3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775FF73D" w14:textId="2C095F90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14731FA1" w14:textId="53733522" w:rsidR="00CC26FB" w:rsidRPr="0071217E" w:rsidRDefault="0071217E" w:rsidP="0071217E">
      <w:r w:rsidRPr="0071217E">
        <w:t>O glossário a seguir foi</w:t>
      </w:r>
      <w:r w:rsidR="000A0DFA">
        <w:t xml:space="preserve"> criado para auxiliar no entendimento da documentação do projeto do</w:t>
      </w:r>
      <w:r w:rsidRPr="0071217E">
        <w:t xml:space="preserve"> A</w:t>
      </w:r>
      <w:r w:rsidR="000A0DFA">
        <w:t>AI</w:t>
      </w:r>
      <w:r w:rsidRPr="0071217E">
        <w:t>, desde os desenvolvedores até os usuários finais. Nele, você encontrará definições detalhadas dos termos técnicos, conceitos e funcionalidades da plataforma, facilitando a comunicação e o entendimento de todos os aspectos do sistema.</w:t>
      </w:r>
    </w:p>
    <w:p w14:paraId="1F91134B" w14:textId="77777777" w:rsidR="00CC26FB" w:rsidRDefault="00CC26FB" w:rsidP="00CC26FB">
      <w:pPr>
        <w:pStyle w:val="Ttulo1"/>
        <w:ind w:left="432" w:hanging="432"/>
      </w:pPr>
      <w:bookmarkStart w:id="227" w:name="_Toc437421042"/>
      <w:bookmarkStart w:id="228" w:name="_Toc437505961"/>
      <w:bookmarkStart w:id="229" w:name="_Toc464634087"/>
      <w:r>
        <w:t>ACRÔNIMOS(SIGLAS)</w:t>
      </w:r>
      <w:bookmarkEnd w:id="227"/>
      <w:bookmarkEnd w:id="228"/>
      <w:bookmarkEnd w:id="229"/>
    </w:p>
    <w:p w14:paraId="1682AB2B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1ADACD42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2DED4C7D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039C3646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0A0DFA" w:rsidRPr="00AD6C4A" w14:paraId="6EC1A1AB" w14:textId="77777777" w:rsidTr="00552BBA">
        <w:trPr>
          <w:trHeight w:val="236"/>
        </w:trPr>
        <w:tc>
          <w:tcPr>
            <w:tcW w:w="2122" w:type="dxa"/>
          </w:tcPr>
          <w:p w14:paraId="57012ECC" w14:textId="16E8DFF0" w:rsidR="000A0DFA" w:rsidRPr="0071217E" w:rsidRDefault="000A0DFA" w:rsidP="000A0DFA">
            <w:r>
              <w:rPr>
                <w:lang w:val="pt-PT"/>
              </w:rPr>
              <w:t>AAI</w:t>
            </w:r>
          </w:p>
        </w:tc>
        <w:tc>
          <w:tcPr>
            <w:tcW w:w="7484" w:type="dxa"/>
          </w:tcPr>
          <w:p w14:paraId="636D2F6F" w14:textId="5A90F222" w:rsidR="000A0DFA" w:rsidRPr="0071217E" w:rsidRDefault="000A0DFA" w:rsidP="000A0DFA">
            <w:r>
              <w:rPr>
                <w:lang w:val="pt-PT"/>
              </w:rPr>
              <w:t>Sigla de Agenda aí, que é o nome do aplicativo</w:t>
            </w:r>
          </w:p>
        </w:tc>
      </w:tr>
      <w:tr w:rsidR="000A0DFA" w:rsidRPr="00AD6C4A" w14:paraId="5E10195F" w14:textId="77777777" w:rsidTr="00552BBA">
        <w:trPr>
          <w:trHeight w:val="270"/>
        </w:trPr>
        <w:tc>
          <w:tcPr>
            <w:tcW w:w="2122" w:type="dxa"/>
          </w:tcPr>
          <w:p w14:paraId="15640FFD" w14:textId="0924F494" w:rsidR="000A0DFA" w:rsidRPr="0071217E" w:rsidRDefault="000A0DFA" w:rsidP="000A0DFA">
            <w:r>
              <w:rPr>
                <w:lang w:val="pt-PT"/>
              </w:rPr>
              <w:t>CEP</w:t>
            </w:r>
          </w:p>
        </w:tc>
        <w:tc>
          <w:tcPr>
            <w:tcW w:w="7484" w:type="dxa"/>
          </w:tcPr>
          <w:p w14:paraId="3AC621EB" w14:textId="79B7C635" w:rsidR="000A0DFA" w:rsidRPr="0071217E" w:rsidRDefault="000A0DFA" w:rsidP="000A0DFA">
            <w:r>
              <w:rPr>
                <w:lang w:val="pt-PT"/>
              </w:rPr>
              <w:t>Código de endereçamento postal</w:t>
            </w:r>
          </w:p>
        </w:tc>
      </w:tr>
      <w:tr w:rsidR="000A0DFA" w:rsidRPr="00AD6C4A" w14:paraId="618460DE" w14:textId="77777777" w:rsidTr="00552BBA">
        <w:trPr>
          <w:trHeight w:val="272"/>
        </w:trPr>
        <w:tc>
          <w:tcPr>
            <w:tcW w:w="2122" w:type="dxa"/>
            <w:vAlign w:val="center"/>
          </w:tcPr>
          <w:p w14:paraId="2AAA4C05" w14:textId="61B800EA" w:rsidR="000A0DFA" w:rsidRPr="006E1461" w:rsidRDefault="000A0DFA" w:rsidP="000A0DFA">
            <w:pPr>
              <w:rPr>
                <w:b/>
              </w:rPr>
            </w:pPr>
            <w:r>
              <w:rPr>
                <w:lang w:val="pt-PT"/>
              </w:rPr>
              <w:t>JDK 21</w:t>
            </w:r>
          </w:p>
        </w:tc>
        <w:tc>
          <w:tcPr>
            <w:tcW w:w="7484" w:type="dxa"/>
            <w:vAlign w:val="center"/>
          </w:tcPr>
          <w:p w14:paraId="623334FB" w14:textId="698DBD7C" w:rsidR="000A0DFA" w:rsidRPr="000A0DFA" w:rsidRDefault="000A0DFA" w:rsidP="000A0DFA">
            <w:pPr>
              <w:pStyle w:val="Recuodecorpodetexto"/>
              <w:ind w:left="0"/>
              <w:jc w:val="left"/>
              <w:rPr>
                <w:u w:val="single"/>
              </w:rPr>
            </w:pPr>
            <w:r w:rsidRPr="000A0DFA">
              <w:rPr>
                <w:u w:val="single"/>
                <w:lang w:val="pt-PT"/>
              </w:rPr>
              <w:t>Versão 21 do Java</w:t>
            </w:r>
          </w:p>
        </w:tc>
      </w:tr>
      <w:tr w:rsidR="000A0DFA" w:rsidRPr="00AD6C4A" w14:paraId="74122288" w14:textId="77777777" w:rsidTr="00552BBA">
        <w:trPr>
          <w:trHeight w:val="276"/>
        </w:trPr>
        <w:tc>
          <w:tcPr>
            <w:tcW w:w="2122" w:type="dxa"/>
          </w:tcPr>
          <w:p w14:paraId="2E84FCC4" w14:textId="77777777" w:rsidR="000A0DFA" w:rsidRPr="006E1461" w:rsidRDefault="000A0DFA" w:rsidP="000A0DFA">
            <w:pPr>
              <w:rPr>
                <w:b/>
              </w:rPr>
            </w:pPr>
          </w:p>
        </w:tc>
        <w:tc>
          <w:tcPr>
            <w:tcW w:w="7484" w:type="dxa"/>
          </w:tcPr>
          <w:p w14:paraId="3EE1B60F" w14:textId="77777777" w:rsidR="000A0DFA" w:rsidRPr="002D03C7" w:rsidRDefault="000A0DFA" w:rsidP="000A0DFA"/>
        </w:tc>
      </w:tr>
      <w:tr w:rsidR="000A0DFA" w:rsidRPr="00AD6C4A" w14:paraId="4E2837D3" w14:textId="77777777" w:rsidTr="00552BBA">
        <w:trPr>
          <w:trHeight w:val="267"/>
        </w:trPr>
        <w:tc>
          <w:tcPr>
            <w:tcW w:w="2122" w:type="dxa"/>
          </w:tcPr>
          <w:p w14:paraId="76C3A760" w14:textId="77777777" w:rsidR="000A0DFA" w:rsidRPr="006E1461" w:rsidRDefault="000A0DFA" w:rsidP="000A0DFA">
            <w:pPr>
              <w:rPr>
                <w:b/>
              </w:rPr>
            </w:pPr>
          </w:p>
        </w:tc>
        <w:tc>
          <w:tcPr>
            <w:tcW w:w="7484" w:type="dxa"/>
          </w:tcPr>
          <w:p w14:paraId="4AF90456" w14:textId="77777777" w:rsidR="000A0DFA" w:rsidRPr="002D03C7" w:rsidRDefault="000A0DFA" w:rsidP="000A0DFA"/>
        </w:tc>
      </w:tr>
      <w:tr w:rsidR="000A0DFA" w:rsidRPr="00AD6C4A" w14:paraId="5C71CB55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77F278A9" w14:textId="77777777" w:rsidR="000A0DFA" w:rsidRPr="006E1461" w:rsidRDefault="000A0DFA" w:rsidP="000A0DF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2C0BD186" w14:textId="77777777" w:rsidR="000A0DFA" w:rsidRPr="00C45264" w:rsidRDefault="000A0DFA" w:rsidP="000A0DFA"/>
        </w:tc>
      </w:tr>
    </w:tbl>
    <w:p w14:paraId="14926AED" w14:textId="77777777" w:rsidR="00CC26FB" w:rsidRDefault="00CC26FB" w:rsidP="00CC26FB">
      <w:pPr>
        <w:pStyle w:val="Ttulo1"/>
      </w:pPr>
      <w:bookmarkStart w:id="230" w:name="_Toc437505962"/>
      <w:bookmarkStart w:id="231" w:name="_Toc464634088"/>
      <w:r>
        <w:t>Definições</w:t>
      </w:r>
      <w:bookmarkEnd w:id="230"/>
      <w:bookmarkEnd w:id="231"/>
    </w:p>
    <w:p w14:paraId="7A21C166" w14:textId="77777777" w:rsidR="00CC26FB" w:rsidRDefault="00CC26FB" w:rsidP="00CC26FB">
      <w:pPr>
        <w:rPr>
          <w:lang w:val="pt-PT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63E746D1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7C055193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7317676A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52438764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3A949CC3" w14:textId="0CA3A473" w:rsidR="00CC26FB" w:rsidRPr="0071217E" w:rsidRDefault="000A0DFA" w:rsidP="0071217E">
            <w:proofErr w:type="spellStart"/>
            <w:r w:rsidRPr="00812856">
              <w:rPr>
                <w:lang w:val="pt-PT"/>
              </w:rPr>
              <w:t>Postgres</w:t>
            </w:r>
            <w:proofErr w:type="spellEnd"/>
          </w:p>
        </w:tc>
        <w:tc>
          <w:tcPr>
            <w:tcW w:w="7449" w:type="dxa"/>
            <w:vAlign w:val="center"/>
          </w:tcPr>
          <w:p w14:paraId="724EC0B3" w14:textId="1AD15FBE" w:rsidR="00CC26FB" w:rsidRPr="0071217E" w:rsidRDefault="000A0DFA" w:rsidP="0071217E">
            <w:r w:rsidRPr="00812856">
              <w:rPr>
                <w:lang w:val="pt-PT"/>
              </w:rPr>
              <w:t>Sistema gerenciador de banco de dados</w:t>
            </w:r>
          </w:p>
        </w:tc>
      </w:tr>
      <w:tr w:rsidR="000A0DFA" w:rsidRPr="00743E7C" w14:paraId="6F4B0395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72A3A2C4" w14:textId="5449AB55" w:rsidR="000A0DFA" w:rsidRPr="00743E7C" w:rsidRDefault="000A0DFA" w:rsidP="000A0DFA">
            <w:r w:rsidRPr="00812856">
              <w:rPr>
                <w:lang w:val="pt-PT"/>
              </w:rPr>
              <w:t>Spring</w:t>
            </w:r>
          </w:p>
        </w:tc>
        <w:tc>
          <w:tcPr>
            <w:tcW w:w="7449" w:type="dxa"/>
            <w:vAlign w:val="center"/>
          </w:tcPr>
          <w:p w14:paraId="0AA822C8" w14:textId="6B3878F8" w:rsidR="000A0DFA" w:rsidRPr="00743E7C" w:rsidRDefault="000A0DFA" w:rsidP="000A0DFA">
            <w:pPr>
              <w:autoSpaceDE w:val="0"/>
              <w:autoSpaceDN w:val="0"/>
              <w:adjustRightInd w:val="0"/>
            </w:pPr>
            <w:proofErr w:type="spellStart"/>
            <w:r w:rsidRPr="00812856">
              <w:rPr>
                <w:lang w:val="pt-PT"/>
              </w:rPr>
              <w:t>framework</w:t>
            </w:r>
            <w:proofErr w:type="spellEnd"/>
            <w:r w:rsidRPr="00812856">
              <w:rPr>
                <w:lang w:val="pt-PT"/>
              </w:rPr>
              <w:t xml:space="preserve"> open </w:t>
            </w:r>
            <w:proofErr w:type="spellStart"/>
            <w:r w:rsidRPr="00812856">
              <w:rPr>
                <w:lang w:val="pt-PT"/>
              </w:rPr>
              <w:t>source</w:t>
            </w:r>
            <w:proofErr w:type="spellEnd"/>
            <w:r w:rsidRPr="00812856">
              <w:rPr>
                <w:lang w:val="pt-PT"/>
              </w:rPr>
              <w:t xml:space="preserve"> para a plataforma Java</w:t>
            </w:r>
          </w:p>
        </w:tc>
      </w:tr>
      <w:tr w:rsidR="000A0DFA" w:rsidRPr="00743E7C" w14:paraId="5552435F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2BD55C6C" w14:textId="77777777" w:rsidR="000A0DFA" w:rsidRPr="00743E7C" w:rsidRDefault="000A0DFA" w:rsidP="000A0DFA"/>
        </w:tc>
        <w:tc>
          <w:tcPr>
            <w:tcW w:w="7449" w:type="dxa"/>
            <w:vAlign w:val="center"/>
          </w:tcPr>
          <w:p w14:paraId="3347674A" w14:textId="77777777" w:rsidR="000A0DFA" w:rsidRPr="00743E7C" w:rsidRDefault="000A0DFA" w:rsidP="000A0DFA">
            <w:pPr>
              <w:autoSpaceDE w:val="0"/>
              <w:autoSpaceDN w:val="0"/>
              <w:adjustRightInd w:val="0"/>
            </w:pPr>
          </w:p>
        </w:tc>
      </w:tr>
      <w:tr w:rsidR="000A0DFA" w:rsidRPr="00743E7C" w14:paraId="6E0ABC50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4FEF63E9" w14:textId="77777777" w:rsidR="000A0DFA" w:rsidRPr="00743E7C" w:rsidRDefault="000A0DFA" w:rsidP="000A0DFA"/>
        </w:tc>
        <w:tc>
          <w:tcPr>
            <w:tcW w:w="7449" w:type="dxa"/>
            <w:vAlign w:val="center"/>
          </w:tcPr>
          <w:p w14:paraId="2DD8B7AA" w14:textId="77777777" w:rsidR="000A0DFA" w:rsidRPr="00743E7C" w:rsidRDefault="000A0DFA" w:rsidP="000A0DFA"/>
        </w:tc>
      </w:tr>
    </w:tbl>
    <w:p w14:paraId="2CE734D0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4B28F" w14:textId="77777777" w:rsidR="006576F8" w:rsidRDefault="006576F8">
      <w:r>
        <w:separator/>
      </w:r>
    </w:p>
  </w:endnote>
  <w:endnote w:type="continuationSeparator" w:id="0">
    <w:p w14:paraId="18348505" w14:textId="77777777" w:rsidR="006576F8" w:rsidRDefault="0065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872AC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7C2F5CC8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043DF63" w14:textId="77777777" w:rsidR="000B5FBB" w:rsidRDefault="000B5FBB">
          <w:pPr>
            <w:pStyle w:val="Rodap"/>
          </w:pPr>
          <w:r>
            <w:t>Politec Ltda.</w:t>
          </w:r>
        </w:p>
        <w:p w14:paraId="76DDCDED" w14:textId="77777777" w:rsidR="000B5FBB" w:rsidRDefault="000B5FBB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631EBC5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42EA2FC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4007708C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11F0FD73" w14:textId="77777777">
      <w:trPr>
        <w:cantSplit/>
      </w:trPr>
      <w:tc>
        <w:tcPr>
          <w:tcW w:w="6300" w:type="dxa"/>
        </w:tcPr>
        <w:p w14:paraId="58BF0E0E" w14:textId="6F10E009" w:rsidR="007C3EEC" w:rsidRDefault="00000000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4D565CC0FC7D4E98A5D2DC7D79D73D5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0A0DFA">
                <w:t>&lt;AAI&gt; - &lt;Agenda Ai&gt;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0D739915073D4ECEA19A19885B9B5D65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7657AC">
                <w:t>Versão &lt;1.0&gt;</w:t>
              </w:r>
            </w:sdtContent>
          </w:sdt>
        </w:p>
      </w:tc>
      <w:tc>
        <w:tcPr>
          <w:tcW w:w="1705" w:type="dxa"/>
          <w:vAlign w:val="center"/>
        </w:tcPr>
        <w:p w14:paraId="348B143D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56944A3E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6537DED8" w14:textId="77777777" w:rsidR="007C3EEC" w:rsidRDefault="000B5FBB" w:rsidP="000B5FBB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71217E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6FA00" w14:textId="77777777" w:rsidR="006576F8" w:rsidRDefault="006576F8">
      <w:r>
        <w:separator/>
      </w:r>
    </w:p>
  </w:footnote>
  <w:footnote w:type="continuationSeparator" w:id="0">
    <w:p w14:paraId="2D206927" w14:textId="77777777" w:rsidR="006576F8" w:rsidRDefault="0065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52476CE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C42119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836AD4C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4A32822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D05CEB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4169302" r:id="rId2"/>
            </w:object>
          </w:r>
        </w:p>
      </w:tc>
    </w:tr>
  </w:tbl>
  <w:p w14:paraId="192AB25E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7D4C553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028906C" w14:textId="77777777" w:rsidR="007C3EEC" w:rsidRDefault="00C4222D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9C07BA47ACBE45E98132A23A9D2162D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3F395D92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16C777D1" w14:textId="77777777" w:rsidR="007C3EEC" w:rsidRDefault="007C3EEC">
          <w:pPr>
            <w:rPr>
              <w:b/>
            </w:rPr>
          </w:pPr>
        </w:p>
      </w:tc>
    </w:tr>
  </w:tbl>
  <w:p w14:paraId="746E9D22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80373943">
    <w:abstractNumId w:val="1"/>
  </w:num>
  <w:num w:numId="2" w16cid:durableId="1067800141">
    <w:abstractNumId w:val="2"/>
  </w:num>
  <w:num w:numId="3" w16cid:durableId="615717079">
    <w:abstractNumId w:val="2"/>
  </w:num>
  <w:num w:numId="4" w16cid:durableId="1811048215">
    <w:abstractNumId w:val="2"/>
  </w:num>
  <w:num w:numId="5" w16cid:durableId="1863978316">
    <w:abstractNumId w:val="2"/>
  </w:num>
  <w:num w:numId="6" w16cid:durableId="171333723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1217E"/>
    <w:rsid w:val="000A0DFA"/>
    <w:rsid w:val="000B5FBB"/>
    <w:rsid w:val="00113B18"/>
    <w:rsid w:val="001D44F3"/>
    <w:rsid w:val="002446C3"/>
    <w:rsid w:val="002C6C73"/>
    <w:rsid w:val="003E4EDE"/>
    <w:rsid w:val="004843B1"/>
    <w:rsid w:val="00587F90"/>
    <w:rsid w:val="005A6D65"/>
    <w:rsid w:val="006513A9"/>
    <w:rsid w:val="006576F8"/>
    <w:rsid w:val="0071217E"/>
    <w:rsid w:val="007657AC"/>
    <w:rsid w:val="007C3EEC"/>
    <w:rsid w:val="00834762"/>
    <w:rsid w:val="00843847"/>
    <w:rsid w:val="00903341"/>
    <w:rsid w:val="00C331C2"/>
    <w:rsid w:val="00C4222D"/>
    <w:rsid w:val="00CC26FB"/>
    <w:rsid w:val="00ED7B86"/>
    <w:rsid w:val="00FB7D17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632034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Gloss&#225;ri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889D8915FA64B91B28FF893224365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E91F62-5099-4E91-A8F1-F2178C61414F}"/>
      </w:docPartPr>
      <w:docPartBody>
        <w:p w:rsidR="003B768A" w:rsidRDefault="003B768A">
          <w:pPr>
            <w:pStyle w:val="C889D8915FA64B91B28FF893224365C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07BA47ACBE45E98132A23A9D216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258B20-C39F-4F5C-9543-E958C9954B50}"/>
      </w:docPartPr>
      <w:docPartBody>
        <w:p w:rsidR="003B768A" w:rsidRDefault="003B768A">
          <w:pPr>
            <w:pStyle w:val="9C07BA47ACBE45E98132A23A9D2162D3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4D565CC0FC7D4E98A5D2DC7D79D73D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18630-2C3C-41F7-8FDF-B024AAEBF838}"/>
      </w:docPartPr>
      <w:docPartBody>
        <w:p w:rsidR="003B768A" w:rsidRDefault="003B768A">
          <w:pPr>
            <w:pStyle w:val="4D565CC0FC7D4E98A5D2DC7D79D73D52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0D739915073D4ECEA19A19885B9B5D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002B45-6242-4BD4-8818-9C51E63188C5}"/>
      </w:docPartPr>
      <w:docPartBody>
        <w:p w:rsidR="003B768A" w:rsidRDefault="003B768A">
          <w:pPr>
            <w:pStyle w:val="0D739915073D4ECEA19A19885B9B5D65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A"/>
    <w:rsid w:val="002C6C73"/>
    <w:rsid w:val="003B768A"/>
    <w:rsid w:val="006513A9"/>
    <w:rsid w:val="00843847"/>
    <w:rsid w:val="008D4C50"/>
    <w:rsid w:val="00D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889D8915FA64B91B28FF893224365C6">
    <w:name w:val="C889D8915FA64B91B28FF893224365C6"/>
  </w:style>
  <w:style w:type="paragraph" w:customStyle="1" w:styleId="9C07BA47ACBE45E98132A23A9D2162D3">
    <w:name w:val="9C07BA47ACBE45E98132A23A9D2162D3"/>
  </w:style>
  <w:style w:type="paragraph" w:customStyle="1" w:styleId="4D565CC0FC7D4E98A5D2DC7D79D73D52">
    <w:name w:val="4D565CC0FC7D4E98A5D2DC7D79D73D52"/>
  </w:style>
  <w:style w:type="paragraph" w:customStyle="1" w:styleId="0D739915073D4ECEA19A19885B9B5D65">
    <w:name w:val="0D739915073D4ECEA19A19885B9B5D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 (1)</Template>
  <TotalTime>13</TotalTime>
  <Pages>4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&lt;AAI&gt; - &lt;Agenda Ai&gt;</Manager>
  <Company/>
  <LinksUpToDate>false</LinksUpToDate>
  <CharactersWithSpaces>1133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&lt;1.0&gt;</dc:subject>
  <dc:creator>Pedro Lemos Flores do Prado</dc:creator>
  <cp:lastModifiedBy>MAURO APARECIDO ABREU</cp:lastModifiedBy>
  <cp:revision>3</cp:revision>
  <cp:lastPrinted>2005-05-05T14:34:00Z</cp:lastPrinted>
  <dcterms:created xsi:type="dcterms:W3CDTF">2024-09-23T17:20:00Z</dcterms:created>
  <dcterms:modified xsi:type="dcterms:W3CDTF">2024-11-27T02:35:00Z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