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B3F2692" w14:textId="77777777"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057AAB6C" wp14:editId="4E0EFE30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78D8" w14:textId="77777777" w:rsidR="006A25C4" w:rsidRPr="00A20D4F" w:rsidRDefault="006A25C4" w:rsidP="006A25C4"/>
    <w:p w14:paraId="09A3CD17" w14:textId="77777777" w:rsidR="006A25C4" w:rsidRPr="00A20D4F" w:rsidRDefault="006A25C4" w:rsidP="006A25C4"/>
    <w:p w14:paraId="6BFF9DEE" w14:textId="77777777" w:rsidR="006A25C4" w:rsidRPr="00A20D4F" w:rsidRDefault="006A25C4" w:rsidP="006A25C4"/>
    <w:p w14:paraId="485AA49A" w14:textId="77777777" w:rsidR="006A25C4" w:rsidRPr="00A20D4F" w:rsidRDefault="006A25C4" w:rsidP="006A25C4"/>
    <w:p w14:paraId="58698C93" w14:textId="77777777" w:rsidR="006A25C4" w:rsidRPr="00A20D4F" w:rsidRDefault="006A25C4" w:rsidP="006A25C4"/>
    <w:p w14:paraId="6442BB11" w14:textId="77777777" w:rsidR="006A25C4" w:rsidRPr="00A20D4F" w:rsidRDefault="006A25C4" w:rsidP="006A25C4"/>
    <w:p w14:paraId="6F0F68F1" w14:textId="77777777" w:rsidR="006A25C4" w:rsidRPr="00A20D4F" w:rsidRDefault="006A25C4" w:rsidP="006A25C4"/>
    <w:p w14:paraId="3D39E9BA" w14:textId="77777777" w:rsidR="006A25C4" w:rsidRPr="00A20D4F" w:rsidRDefault="006A25C4" w:rsidP="006A25C4"/>
    <w:p w14:paraId="71C847EE" w14:textId="77777777" w:rsidR="006A25C4" w:rsidRPr="00A20D4F" w:rsidRDefault="006A25C4" w:rsidP="006A25C4"/>
    <w:p w14:paraId="2B7C5A9E" w14:textId="77777777" w:rsidR="006A25C4" w:rsidRPr="00A20D4F" w:rsidRDefault="006A25C4" w:rsidP="006A25C4"/>
    <w:p w14:paraId="5CAD1B44" w14:textId="77777777" w:rsidR="006A25C4" w:rsidRPr="00A20D4F" w:rsidRDefault="006A25C4" w:rsidP="006A25C4"/>
    <w:p w14:paraId="77FBDE8F" w14:textId="77777777" w:rsidR="006A25C4" w:rsidRPr="00A20D4F" w:rsidRDefault="006A25C4" w:rsidP="006A25C4"/>
    <w:p w14:paraId="14961282" w14:textId="77777777" w:rsidR="006A25C4" w:rsidRPr="00A20D4F" w:rsidRDefault="006A25C4" w:rsidP="006A25C4"/>
    <w:p w14:paraId="5C50B0C2" w14:textId="77777777" w:rsidR="006A25C4" w:rsidRPr="00A20D4F" w:rsidRDefault="006A25C4" w:rsidP="006A25C4"/>
    <w:p w14:paraId="1E99F0C6" w14:textId="77777777" w:rsidR="006A25C4" w:rsidRPr="00A20D4F" w:rsidRDefault="006A25C4" w:rsidP="006A25C4"/>
    <w:p w14:paraId="12B69DCB" w14:textId="77777777" w:rsidR="006A25C4" w:rsidRPr="00A20D4F" w:rsidRDefault="006A25C4" w:rsidP="006A25C4"/>
    <w:p w14:paraId="02D041A0" w14:textId="77777777" w:rsidR="006A25C4" w:rsidRDefault="006A25C4" w:rsidP="006A25C4"/>
    <w:p w14:paraId="5FBB6F90" w14:textId="03994293" w:rsidR="006A25C4" w:rsidRPr="00264EFB" w:rsidRDefault="00043D4E" w:rsidP="006A25C4">
      <w:r>
        <w:rPr>
          <w:noProof/>
        </w:rPr>
        <w:pict w14:anchorId="7BC74911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2052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<v:textbox>
              <w:txbxContent>
                <w:sdt>
                  <w:sdtPr>
                    <w:rPr>
                      <w:rFonts w:ascii="Segoe UI" w:hAnsi="Segoe UI" w:cs="Segoe UI"/>
                      <w:color w:val="C00000"/>
                    </w:rPr>
                    <w:alias w:val="Título"/>
                    <w:tag w:val=""/>
                    <w:id w:val="-1202546390"/>
                    <w:placeholder>
                      <w:docPart w:val="671046C4E537492797C03B3EBD459CD5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14:paraId="1AD0B604" w14:textId="77777777" w:rsidR="006A25C4" w:rsidRPr="0037364C" w:rsidRDefault="006A25C4" w:rsidP="006A25C4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C00000"/>
                        </w:rPr>
                      </w:pPr>
                      <w:r>
                        <w:rPr>
                          <w:rFonts w:ascii="Segoe UI" w:hAnsi="Segoe UI" w:cs="Segoe UI"/>
                          <w:color w:val="C00000"/>
                          <w:lang w:val="pt-PT"/>
                        </w:rPr>
                        <w:t>Visão</w:t>
                      </w:r>
                    </w:p>
                  </w:sdtContent>
                </w:sdt>
              </w:txbxContent>
            </v:textbox>
          </v:shape>
        </w:pict>
      </w:r>
    </w:p>
    <w:p w14:paraId="34B3D872" w14:textId="77777777" w:rsidR="006A25C4" w:rsidRPr="00264EFB" w:rsidRDefault="006A25C4" w:rsidP="006A25C4"/>
    <w:p w14:paraId="7283629B" w14:textId="77777777" w:rsidR="006A25C4" w:rsidRPr="00264EFB" w:rsidRDefault="006A25C4" w:rsidP="006A25C4"/>
    <w:p w14:paraId="356AC24E" w14:textId="28E5A075" w:rsidR="006A25C4" w:rsidRPr="00264EFB" w:rsidRDefault="00043D4E" w:rsidP="006A25C4">
      <w:r>
        <w:rPr>
          <w:noProof/>
        </w:rPr>
        <w:pict w14:anchorId="4BDDCB88">
          <v:shape id="_x0000_s2051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<v:textbox>
              <w:txbxContent>
                <w:sdt>
                  <w:sdtPr>
                    <w:rPr>
                      <w:rFonts w:ascii="Segoe UI" w:hAnsi="Segoe UI" w:cs="Segoe UI"/>
                      <w:b w:val="0"/>
                      <w:color w:val="171717" w:themeColor="background2" w:themeShade="1A"/>
                      <w:sz w:val="32"/>
                      <w:szCs w:val="32"/>
                    </w:rPr>
                    <w:alias w:val="Assunto"/>
                    <w:tag w:val=""/>
                    <w:id w:val="1073392669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Content>
                    <w:p w14:paraId="5A94CF93" w14:textId="5543676D" w:rsidR="006A25C4" w:rsidRPr="0037364C" w:rsidRDefault="006A25C4" w:rsidP="006A25C4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  <w:lang w:val="pt-PT"/>
                        </w:rPr>
                        <w:t xml:space="preserve">Versão </w:t>
                      </w:r>
                      <w:r w:rsidR="00005784"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  <w:lang w:val="pt-PT"/>
                        </w:rPr>
                        <w:t>1.0</w:t>
                      </w:r>
                    </w:p>
                  </w:sdtContent>
                </w:sdt>
                <w:p w14:paraId="19EC2062" w14:textId="77777777" w:rsidR="006A25C4" w:rsidRPr="0037364C" w:rsidRDefault="006A25C4" w:rsidP="006A25C4">
                  <w:pPr>
                    <w:pStyle w:val="Titulodocumento"/>
                    <w:jc w:val="right"/>
                    <w:rPr>
                      <w:rFonts w:ascii="Segoe UI" w:hAnsi="Segoe UI" w:cs="Segoe UI"/>
                      <w:b w:val="0"/>
                      <w:color w:val="171717" w:themeColor="background2" w:themeShade="1A"/>
                      <w:sz w:val="32"/>
                      <w:szCs w:val="32"/>
                    </w:rPr>
                  </w:pPr>
                </w:p>
                <w:p w14:paraId="12A30B3F" w14:textId="77777777" w:rsidR="006A25C4" w:rsidRPr="0037364C" w:rsidRDefault="006A25C4" w:rsidP="006A25C4">
                  <w:pPr>
                    <w:pStyle w:val="Sumrio1"/>
                    <w:jc w:val="right"/>
                    <w:rPr>
                      <w:rFonts w:ascii="Segoe UI" w:hAnsi="Segoe UI" w:cs="Segoe UI"/>
                      <w:color w:val="171717" w:themeColor="background2" w:themeShade="1A"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5BACF6B0" w14:textId="77777777" w:rsidR="006A25C4" w:rsidRPr="00264EFB" w:rsidRDefault="006A25C4" w:rsidP="006A25C4"/>
    <w:p w14:paraId="15809B4D" w14:textId="77777777" w:rsidR="006A25C4" w:rsidRPr="00264EFB" w:rsidRDefault="006A25C4" w:rsidP="006A25C4"/>
    <w:p w14:paraId="01D298E4" w14:textId="77777777" w:rsidR="006A25C4" w:rsidRPr="00264EFB" w:rsidRDefault="006A25C4" w:rsidP="006A25C4"/>
    <w:p w14:paraId="074013FC" w14:textId="77777777" w:rsidR="006A25C4" w:rsidRPr="00264EFB" w:rsidRDefault="006A25C4" w:rsidP="006A25C4"/>
    <w:p w14:paraId="404B6405" w14:textId="77777777" w:rsidR="006A25C4" w:rsidRPr="00264EFB" w:rsidRDefault="006A25C4" w:rsidP="006A25C4"/>
    <w:p w14:paraId="2748EA80" w14:textId="77777777" w:rsidR="006A25C4" w:rsidRPr="00264EFB" w:rsidRDefault="006A25C4" w:rsidP="006A25C4">
      <w:r>
        <w:tab/>
      </w:r>
    </w:p>
    <w:p w14:paraId="33590120" w14:textId="77777777" w:rsidR="006A25C4" w:rsidRPr="00264EFB" w:rsidRDefault="006A25C4" w:rsidP="006A25C4"/>
    <w:p w14:paraId="788CED2E" w14:textId="77777777" w:rsidR="006A25C4" w:rsidRPr="00264EFB" w:rsidRDefault="006A25C4" w:rsidP="006A25C4"/>
    <w:p w14:paraId="517405A1" w14:textId="77777777" w:rsidR="006A25C4" w:rsidRPr="00264EFB" w:rsidRDefault="006A25C4" w:rsidP="006A25C4"/>
    <w:p w14:paraId="6B08DE82" w14:textId="77777777" w:rsidR="006A25C4" w:rsidRPr="00264EFB" w:rsidRDefault="006A25C4" w:rsidP="006A25C4"/>
    <w:p w14:paraId="4E4D0614" w14:textId="77777777" w:rsidR="006A25C4" w:rsidRPr="00264EFB" w:rsidRDefault="006A25C4" w:rsidP="006A25C4"/>
    <w:p w14:paraId="7BEF19FC" w14:textId="77777777" w:rsidR="006A25C4" w:rsidRPr="00264EFB" w:rsidRDefault="006A25C4" w:rsidP="006A25C4"/>
    <w:p w14:paraId="1EC4C7E5" w14:textId="77777777" w:rsidR="006A25C4" w:rsidRPr="00264EFB" w:rsidRDefault="006A25C4" w:rsidP="006A25C4"/>
    <w:p w14:paraId="7E354CAB" w14:textId="77777777" w:rsidR="006A25C4" w:rsidRPr="00264EFB" w:rsidRDefault="006A25C4" w:rsidP="006A25C4"/>
    <w:p w14:paraId="5DCB29F7" w14:textId="77777777" w:rsidR="006A25C4" w:rsidRPr="00264EFB" w:rsidRDefault="006A25C4" w:rsidP="006A25C4"/>
    <w:p w14:paraId="5615CDA8" w14:textId="77777777" w:rsidR="006A25C4" w:rsidRPr="00264EFB" w:rsidRDefault="006A25C4" w:rsidP="006A25C4"/>
    <w:p w14:paraId="1D7F9993" w14:textId="77777777" w:rsidR="006A25C4" w:rsidRPr="00264EFB" w:rsidRDefault="006A25C4" w:rsidP="006A25C4"/>
    <w:p w14:paraId="43335353" w14:textId="77777777" w:rsidR="006A25C4" w:rsidRDefault="006A25C4" w:rsidP="006A25C4">
      <w:pPr>
        <w:tabs>
          <w:tab w:val="left" w:pos="3700"/>
        </w:tabs>
      </w:pPr>
      <w:r>
        <w:tab/>
      </w:r>
    </w:p>
    <w:p w14:paraId="23107677" w14:textId="56EB2185" w:rsidR="006A25C4" w:rsidRPr="00264EFB" w:rsidRDefault="00043D4E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w:pict w14:anchorId="3D12A777">
          <v:shape id="Text Box 4" o:spid="_x0000_s2050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<v:textbox>
              <w:txbxContent>
                <w:sdt>
                  <w:sdtPr>
                    <w:rPr>
                      <w:rFonts w:ascii="Segoe UI" w:hAnsi="Segoe UI" w:cs="Segoe UI"/>
                      <w:color w:val="171717" w:themeColor="background2" w:themeShade="1A"/>
                      <w:sz w:val="40"/>
                    </w:rPr>
                    <w:alias w:val="Gestor"/>
                    <w:tag w:val=""/>
                    <w:id w:val="-2105568354"/>
                    <w:dataBinding w:prefixMappings="xmlns:ns0='http://schemas.openxmlformats.org/officeDocument/2006/extended-properties' " w:xpath="/ns0:Properties[1]/ns0:Manager[1]" w:storeItemID="{6668398D-A668-4E3E-A5EB-62B293D839F1}"/>
                    <w:text/>
                  </w:sdtPr>
                  <w:sdtContent>
                    <w:p w14:paraId="74FED1A8" w14:textId="769E56EB" w:rsidR="006A25C4" w:rsidRPr="00264EFB" w:rsidRDefault="00005784" w:rsidP="006A25C4">
                      <w:pPr>
                        <w:pStyle w:val="Titulodocumento"/>
                        <w:jc w:val="center"/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</w:pPr>
                      <w: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pt-PT"/>
                        </w:rPr>
                        <w:t>AGA</w:t>
                      </w:r>
                      <w:r w:rsidR="006A25C4"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pt-PT"/>
                        </w:rPr>
                        <w:t xml:space="preserve"> - </w:t>
                      </w:r>
                      <w: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pt-PT"/>
                        </w:rPr>
                        <w:t>Agenda aí</w:t>
                      </w:r>
                    </w:p>
                  </w:sdtContent>
                </w:sdt>
                <w:p w14:paraId="6EBE1117" w14:textId="77777777" w:rsidR="006A25C4" w:rsidRDefault="006A25C4" w:rsidP="006A25C4">
                  <w:pPr>
                    <w:pStyle w:val="Titulodocumento"/>
                  </w:pPr>
                </w:p>
              </w:txbxContent>
            </v:textbox>
          </v:shape>
        </w:pict>
      </w:r>
      <w:r w:rsidR="006A25C4">
        <w:tab/>
      </w:r>
    </w:p>
    <w:p w14:paraId="499D6881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291D3C54" w14:textId="77777777">
        <w:trPr>
          <w:trHeight w:val="284"/>
        </w:trPr>
        <w:tc>
          <w:tcPr>
            <w:tcW w:w="1550" w:type="dxa"/>
            <w:shd w:val="clear" w:color="auto" w:fill="C00000"/>
          </w:tcPr>
          <w:p w14:paraId="36BEFC53" w14:textId="77777777" w:rsidR="006A25C4" w:rsidRPr="0037364C" w:rsidRDefault="006A25C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57E2BF5D" w14:textId="77777777" w:rsidR="006A25C4" w:rsidRPr="0037364C" w:rsidRDefault="006A25C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30D42A01" w14:textId="77777777" w:rsidR="006A25C4" w:rsidRPr="0037364C" w:rsidRDefault="006A25C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65C2C52" w14:textId="77777777" w:rsidR="006A25C4" w:rsidRPr="0037364C" w:rsidRDefault="006A25C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381429DE" w14:textId="77777777">
        <w:trPr>
          <w:trHeight w:val="284"/>
        </w:trPr>
        <w:tc>
          <w:tcPr>
            <w:tcW w:w="1550" w:type="dxa"/>
          </w:tcPr>
          <w:p w14:paraId="5783AB68" w14:textId="026C3CC4" w:rsidR="006A25C4" w:rsidRPr="0055466D" w:rsidRDefault="0055466D" w:rsidP="0055466D">
            <w:pPr>
              <w:pStyle w:val="Instruo"/>
              <w:jc w:val="center"/>
              <w:rPr>
                <w:color w:val="auto"/>
              </w:rPr>
            </w:pPr>
            <w:r w:rsidRPr="0055466D">
              <w:rPr>
                <w:color w:val="auto"/>
              </w:rPr>
              <w:t>24/05/2024</w:t>
            </w:r>
          </w:p>
        </w:tc>
        <w:tc>
          <w:tcPr>
            <w:tcW w:w="1080" w:type="dxa"/>
          </w:tcPr>
          <w:p w14:paraId="71539F67" w14:textId="10C26ABA" w:rsidR="006A25C4" w:rsidRPr="0055466D" w:rsidRDefault="0049693D" w:rsidP="0049693D">
            <w:pPr>
              <w:pStyle w:val="Instruo"/>
              <w:jc w:val="center"/>
              <w:rPr>
                <w:color w:val="auto"/>
              </w:rPr>
            </w:pPr>
            <w:r>
              <w:rPr>
                <w:color w:val="auto"/>
              </w:rPr>
              <w:t>0.1</w:t>
            </w:r>
          </w:p>
        </w:tc>
        <w:tc>
          <w:tcPr>
            <w:tcW w:w="4680" w:type="dxa"/>
          </w:tcPr>
          <w:p w14:paraId="30171E77" w14:textId="43762AC6" w:rsidR="006A25C4" w:rsidRPr="0055466D" w:rsidRDefault="0055466D" w:rsidP="0049693D">
            <w:pPr>
              <w:pStyle w:val="Instruo"/>
              <w:jc w:val="center"/>
              <w:rPr>
                <w:color w:val="auto"/>
              </w:rPr>
            </w:pPr>
            <w:r w:rsidRPr="0055466D">
              <w:rPr>
                <w:color w:val="auto"/>
              </w:rPr>
              <w:t>Pontos 1,2,4,</w:t>
            </w:r>
            <w:r w:rsidR="003F290F">
              <w:rPr>
                <w:color w:val="auto"/>
              </w:rPr>
              <w:t>5</w:t>
            </w:r>
            <w:r w:rsidR="00425952">
              <w:rPr>
                <w:color w:val="auto"/>
              </w:rPr>
              <w:t xml:space="preserve"> </w:t>
            </w:r>
            <w:r w:rsidR="00812856">
              <w:rPr>
                <w:color w:val="auto"/>
              </w:rPr>
              <w:t>revisados</w:t>
            </w:r>
          </w:p>
        </w:tc>
        <w:tc>
          <w:tcPr>
            <w:tcW w:w="2410" w:type="dxa"/>
          </w:tcPr>
          <w:p w14:paraId="01F89260" w14:textId="61DF5C56" w:rsidR="006A25C4" w:rsidRPr="0055466D" w:rsidRDefault="0055466D" w:rsidP="0049693D">
            <w:pPr>
              <w:pStyle w:val="Instruo"/>
              <w:jc w:val="center"/>
              <w:rPr>
                <w:color w:val="auto"/>
              </w:rPr>
            </w:pPr>
            <w:r w:rsidRPr="0055466D">
              <w:rPr>
                <w:color w:val="auto"/>
              </w:rPr>
              <w:t>Rafael A., Rhamza e João P. G.</w:t>
            </w:r>
          </w:p>
        </w:tc>
      </w:tr>
      <w:tr w:rsidR="006A25C4" w14:paraId="3471C995" w14:textId="77777777">
        <w:trPr>
          <w:trHeight w:val="284"/>
        </w:trPr>
        <w:tc>
          <w:tcPr>
            <w:tcW w:w="1550" w:type="dxa"/>
          </w:tcPr>
          <w:p w14:paraId="7896FDF1" w14:textId="3E48D1D9" w:rsidR="006A25C4" w:rsidRPr="0049693D" w:rsidRDefault="0049693D" w:rsidP="0049693D">
            <w:pPr>
              <w:pStyle w:val="Instruo"/>
              <w:jc w:val="center"/>
              <w:rPr>
                <w:color w:val="auto"/>
              </w:rPr>
            </w:pPr>
            <w:r w:rsidRPr="0049693D">
              <w:rPr>
                <w:color w:val="auto"/>
              </w:rPr>
              <w:t>8/06/2024</w:t>
            </w:r>
          </w:p>
        </w:tc>
        <w:tc>
          <w:tcPr>
            <w:tcW w:w="1080" w:type="dxa"/>
          </w:tcPr>
          <w:p w14:paraId="539904A7" w14:textId="56092208" w:rsidR="006A25C4" w:rsidRPr="0049693D" w:rsidRDefault="0049693D" w:rsidP="0049693D">
            <w:pPr>
              <w:pStyle w:val="Instruo"/>
              <w:jc w:val="center"/>
              <w:rPr>
                <w:color w:val="auto"/>
              </w:rPr>
            </w:pPr>
            <w:r w:rsidRPr="0049693D">
              <w:rPr>
                <w:color w:val="auto"/>
              </w:rPr>
              <w:t>0.2.</w:t>
            </w:r>
          </w:p>
        </w:tc>
        <w:tc>
          <w:tcPr>
            <w:tcW w:w="4680" w:type="dxa"/>
          </w:tcPr>
          <w:p w14:paraId="30546F7C" w14:textId="53396884" w:rsidR="006A25C4" w:rsidRPr="0049693D" w:rsidRDefault="00812856" w:rsidP="0049693D">
            <w:pPr>
              <w:pStyle w:val="Instruo"/>
              <w:jc w:val="center"/>
              <w:rPr>
                <w:color w:val="auto"/>
              </w:rPr>
            </w:pPr>
            <w:r w:rsidRPr="0055466D">
              <w:rPr>
                <w:color w:val="auto"/>
              </w:rPr>
              <w:t xml:space="preserve">Pontos </w:t>
            </w:r>
            <w:r>
              <w:rPr>
                <w:color w:val="auto"/>
              </w:rPr>
              <w:t xml:space="preserve">3, 6 </w:t>
            </w:r>
            <w:r>
              <w:rPr>
                <w:color w:val="auto"/>
              </w:rPr>
              <w:t>revisados</w:t>
            </w:r>
          </w:p>
        </w:tc>
        <w:tc>
          <w:tcPr>
            <w:tcW w:w="2410" w:type="dxa"/>
          </w:tcPr>
          <w:p w14:paraId="3245A258" w14:textId="2753C081" w:rsidR="006A25C4" w:rsidRPr="0049693D" w:rsidRDefault="00425952" w:rsidP="0049693D">
            <w:pPr>
              <w:pStyle w:val="Instruo"/>
              <w:jc w:val="center"/>
              <w:rPr>
                <w:color w:val="auto"/>
              </w:rPr>
            </w:pPr>
            <w:r w:rsidRPr="0055466D">
              <w:rPr>
                <w:color w:val="auto"/>
              </w:rPr>
              <w:t xml:space="preserve">Rafael A., </w:t>
            </w:r>
            <w:proofErr w:type="spellStart"/>
            <w:r w:rsidRPr="0055466D">
              <w:rPr>
                <w:color w:val="auto"/>
              </w:rPr>
              <w:t>Rhamza</w:t>
            </w:r>
            <w:proofErr w:type="spellEnd"/>
            <w:r w:rsidRPr="0055466D">
              <w:rPr>
                <w:color w:val="auto"/>
              </w:rPr>
              <w:t xml:space="preserve"> e João P. G.</w:t>
            </w:r>
          </w:p>
        </w:tc>
      </w:tr>
      <w:tr w:rsidR="006A25C4" w14:paraId="77FA6662" w14:textId="77777777">
        <w:trPr>
          <w:trHeight w:val="284"/>
        </w:trPr>
        <w:tc>
          <w:tcPr>
            <w:tcW w:w="1550" w:type="dxa"/>
          </w:tcPr>
          <w:p w14:paraId="0C4F3B23" w14:textId="77777777" w:rsidR="006A25C4" w:rsidRDefault="006A25C4">
            <w:pPr>
              <w:jc w:val="left"/>
            </w:pPr>
          </w:p>
        </w:tc>
        <w:tc>
          <w:tcPr>
            <w:tcW w:w="1080" w:type="dxa"/>
          </w:tcPr>
          <w:p w14:paraId="569C77AB" w14:textId="77777777" w:rsidR="006A25C4" w:rsidRDefault="006A25C4">
            <w:pPr>
              <w:jc w:val="left"/>
            </w:pPr>
          </w:p>
        </w:tc>
        <w:tc>
          <w:tcPr>
            <w:tcW w:w="4680" w:type="dxa"/>
          </w:tcPr>
          <w:p w14:paraId="4BA7BFAD" w14:textId="77777777" w:rsidR="006A25C4" w:rsidRDefault="006A25C4">
            <w:pPr>
              <w:jc w:val="left"/>
            </w:pPr>
          </w:p>
        </w:tc>
        <w:tc>
          <w:tcPr>
            <w:tcW w:w="2410" w:type="dxa"/>
          </w:tcPr>
          <w:p w14:paraId="7D71208B" w14:textId="77777777" w:rsidR="006A25C4" w:rsidRDefault="006A25C4">
            <w:pPr>
              <w:jc w:val="left"/>
            </w:pPr>
          </w:p>
        </w:tc>
      </w:tr>
    </w:tbl>
    <w:p w14:paraId="5C36C166" w14:textId="77777777" w:rsidR="00CA1C0D" w:rsidRDefault="00CA1C0D"/>
    <w:p w14:paraId="3BA65360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76D9643C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0CE75440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197D7DF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59413777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35F9A593" w14:textId="77777777" w:rsidR="00B31999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551CDF8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5</w:t>
        </w:r>
        <w:r w:rsidR="00B31999">
          <w:rPr>
            <w:webHidden/>
          </w:rPr>
          <w:fldChar w:fldCharType="end"/>
        </w:r>
      </w:hyperlink>
    </w:p>
    <w:p w14:paraId="6E578D90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2FDED1C9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1222EB42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60A7F148" w14:textId="77777777" w:rsidR="00B31999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6</w:t>
        </w:r>
        <w:r w:rsidR="00B31999">
          <w:rPr>
            <w:webHidden/>
          </w:rPr>
          <w:fldChar w:fldCharType="end"/>
        </w:r>
      </w:hyperlink>
    </w:p>
    <w:p w14:paraId="25E03ABD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263A2780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198E0FB5" w14:textId="5DDC17E0" w:rsidR="00D01875" w:rsidRPr="00D01875" w:rsidRDefault="00152A9F" w:rsidP="00D01875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1A285314" w14:textId="6FECEDE6" w:rsidR="00D01875" w:rsidRDefault="00D01875" w:rsidP="002A0C82">
      <w:pPr>
        <w:ind w:firstLine="708"/>
        <w:rPr>
          <w:lang w:val="pt-PT" w:eastAsia="en-US"/>
        </w:rPr>
      </w:pPr>
      <w:r w:rsidRPr="00D01875">
        <w:rPr>
          <w:lang w:val="pt-PT" w:eastAsia="en-US"/>
        </w:rPr>
        <w:t>Ao buscar serviços de pequenos negócios, muitas vezes acaba optando-se por um lugar habitual, que um amigo ou um conhecido frequenta</w:t>
      </w:r>
      <w:r>
        <w:rPr>
          <w:lang w:val="pt-PT" w:eastAsia="en-US"/>
        </w:rPr>
        <w:t xml:space="preserve"> mas isso é um tanto </w:t>
      </w:r>
      <w:r w:rsidRPr="00D01875">
        <w:rPr>
          <w:lang w:val="pt-PT" w:eastAsia="en-US"/>
        </w:rPr>
        <w:t>prejudicial para novos negócios, prejudicando o seu desenvolvimento, e para o consumidor, que fica refém de lugares que talvez não sejam a escolha ótima para o seu caso</w:t>
      </w:r>
      <w:r>
        <w:rPr>
          <w:lang w:val="pt-PT" w:eastAsia="en-US"/>
        </w:rPr>
        <w:t>.</w:t>
      </w:r>
    </w:p>
    <w:p w14:paraId="043871A9" w14:textId="77777777" w:rsidR="00D01875" w:rsidRDefault="00D01875" w:rsidP="00D01875">
      <w:pPr>
        <w:rPr>
          <w:lang w:val="pt-PT" w:eastAsia="en-US"/>
        </w:rPr>
      </w:pPr>
    </w:p>
    <w:p w14:paraId="252045DA" w14:textId="79C28091" w:rsidR="00152A9F" w:rsidRDefault="00D01875" w:rsidP="002A0C82">
      <w:pPr>
        <w:ind w:firstLine="708"/>
        <w:rPr>
          <w:lang w:val="pt-PT" w:eastAsia="en-US"/>
        </w:rPr>
      </w:pPr>
      <w:r>
        <w:rPr>
          <w:lang w:val="pt-PT" w:eastAsia="en-US"/>
        </w:rPr>
        <w:t xml:space="preserve">Com o intuito de arrumar isso a </w:t>
      </w:r>
      <w:r w:rsidRPr="00D01875">
        <w:rPr>
          <w:lang w:val="pt-PT" w:eastAsia="en-US"/>
        </w:rPr>
        <w:t>Agenda aí é uma plataforma digital capaz de exibir serviços na cidade do consumidor (ou cidades próximas)</w:t>
      </w:r>
      <w:r w:rsidR="002A0C82">
        <w:rPr>
          <w:lang w:val="pt-PT" w:eastAsia="en-US"/>
        </w:rPr>
        <w:t>.</w:t>
      </w:r>
    </w:p>
    <w:p w14:paraId="2F8B953B" w14:textId="77777777" w:rsidR="008535C4" w:rsidRDefault="008535C4" w:rsidP="00970EC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5F563F4F" w14:textId="49C34533" w:rsidR="002A0C82" w:rsidRDefault="002A0C82" w:rsidP="002A0C82">
      <w:pPr>
        <w:ind w:firstLine="708"/>
        <w:rPr>
          <w:lang w:val="pt-PT"/>
        </w:rPr>
      </w:pPr>
      <w:r>
        <w:rPr>
          <w:lang w:val="pt-PT"/>
        </w:rPr>
        <w:t>O objetivo do sistema é fornecer recursos necessários para o cliente consultar serviços, agendar serviços. E ao prestador de serviço recursos necessários para cadastrar empresa, criar portifólio e disponibilzar agenda de trabalho.</w:t>
      </w:r>
    </w:p>
    <w:p w14:paraId="32346E84" w14:textId="24ADA6B3" w:rsidR="008535C4" w:rsidRPr="008535C4" w:rsidRDefault="002A0C82" w:rsidP="002A0C82">
      <w:pPr>
        <w:ind w:firstLine="708"/>
        <w:rPr>
          <w:lang w:val="pt-PT"/>
        </w:rPr>
      </w:pPr>
      <w:r>
        <w:rPr>
          <w:lang w:val="pt-PT"/>
        </w:rPr>
        <w:t>E p</w:t>
      </w:r>
      <w:r w:rsidRPr="002A0C82">
        <w:rPr>
          <w:lang w:val="pt-PT"/>
        </w:rPr>
        <w:t>ara que tanto as empresas quanto os consumidores mantenham o compromisso um com os outros, cada perfil poderá ser avaliado</w:t>
      </w:r>
      <w:r w:rsidR="00AE4A46">
        <w:rPr>
          <w:lang w:val="pt-PT"/>
        </w:rPr>
        <w:t>.</w:t>
      </w:r>
    </w:p>
    <w:p w14:paraId="7C94A339" w14:textId="77777777" w:rsidR="00152A9F" w:rsidRDefault="00152A9F" w:rsidP="00152A9F">
      <w:pPr>
        <w:pStyle w:val="Ttulo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7484"/>
      </w:tblGrid>
      <w:tr w:rsidR="0049693D" w14:paraId="41EE10CA" w14:textId="77777777" w:rsidTr="0049693D">
        <w:trPr>
          <w:trHeight w:val="397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A0AB6D8" w14:textId="77777777" w:rsidR="0049693D" w:rsidRDefault="0049693D">
            <w:pPr>
              <w:jc w:val="center"/>
              <w:rPr>
                <w:b/>
                <w:sz w:val="24"/>
                <w:szCs w:val="24"/>
                <w:lang w:val="pt-PT" w:eastAsia="en-US"/>
              </w:rPr>
            </w:pPr>
            <w:bookmarkStart w:id="17" w:name="_Toc41559913"/>
            <w:r>
              <w:rPr>
                <w:b/>
                <w:sz w:val="24"/>
                <w:szCs w:val="24"/>
                <w:lang w:val="pt-PT" w:eastAsia="en-US"/>
              </w:rPr>
              <w:t>Siglas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8153DBB" w14:textId="77777777" w:rsidR="0049693D" w:rsidRDefault="0049693D">
            <w:pPr>
              <w:jc w:val="center"/>
              <w:rPr>
                <w:b/>
                <w:sz w:val="24"/>
                <w:szCs w:val="24"/>
                <w:lang w:val="pt-PT" w:eastAsia="en-US"/>
              </w:rPr>
            </w:pPr>
            <w:r>
              <w:rPr>
                <w:b/>
                <w:sz w:val="24"/>
                <w:szCs w:val="24"/>
                <w:lang w:val="pt-PT" w:eastAsia="en-US"/>
              </w:rPr>
              <w:t>Descrição</w:t>
            </w:r>
          </w:p>
        </w:tc>
      </w:tr>
      <w:tr w:rsidR="0049693D" w14:paraId="7AC59D29" w14:textId="77777777" w:rsidTr="0049693D">
        <w:trPr>
          <w:trHeight w:val="23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6F7C3" w14:textId="254BEEF4" w:rsidR="0049693D" w:rsidRDefault="0049693D" w:rsidP="0049693D">
            <w:pPr>
              <w:ind w:firstLine="708"/>
              <w:rPr>
                <w:lang w:val="pt-PT"/>
              </w:rPr>
            </w:pPr>
            <w:r>
              <w:rPr>
                <w:lang w:val="pt-PT"/>
              </w:rPr>
              <w:t>AGA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BE0A2" w14:textId="127A88C3" w:rsidR="0049693D" w:rsidRDefault="0049693D" w:rsidP="00812856">
            <w:pPr>
              <w:rPr>
                <w:lang w:val="pt-PT"/>
              </w:rPr>
            </w:pPr>
            <w:r>
              <w:rPr>
                <w:lang w:val="pt-PT"/>
              </w:rPr>
              <w:t>Sigla de Agenda aí, que é o nome do aplicativo</w:t>
            </w:r>
          </w:p>
        </w:tc>
      </w:tr>
      <w:tr w:rsidR="0049693D" w14:paraId="4BC2D3D9" w14:textId="77777777" w:rsidTr="0049693D">
        <w:trPr>
          <w:trHeight w:val="27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B26D5" w14:textId="5DCC1EE0" w:rsidR="0049693D" w:rsidRDefault="0049693D" w:rsidP="0049693D">
            <w:pPr>
              <w:ind w:firstLine="708"/>
              <w:rPr>
                <w:lang w:val="pt-PT"/>
              </w:rPr>
            </w:pPr>
            <w:r>
              <w:rPr>
                <w:lang w:val="pt-PT"/>
              </w:rPr>
              <w:t>CEP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D7373" w14:textId="646D7274" w:rsidR="0049693D" w:rsidRDefault="0049693D" w:rsidP="00812856">
            <w:pPr>
              <w:rPr>
                <w:lang w:val="pt-PT"/>
              </w:rPr>
            </w:pPr>
            <w:r>
              <w:rPr>
                <w:lang w:val="pt-PT"/>
              </w:rPr>
              <w:t>Código de endereçamento postal</w:t>
            </w:r>
          </w:p>
        </w:tc>
      </w:tr>
      <w:tr w:rsidR="0049693D" w14:paraId="49B052F6" w14:textId="77777777" w:rsidTr="0049693D">
        <w:trPr>
          <w:trHeight w:val="27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61A34" w14:textId="37CDCB81" w:rsidR="0049693D" w:rsidRPr="0049693D" w:rsidRDefault="00812856" w:rsidP="0049693D">
            <w:pPr>
              <w:ind w:firstLine="708"/>
              <w:rPr>
                <w:lang w:val="pt-PT"/>
              </w:rPr>
            </w:pPr>
            <w:r>
              <w:rPr>
                <w:lang w:val="pt-PT"/>
              </w:rPr>
              <w:t>JDK 21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805B8" w14:textId="20253356" w:rsidR="0049693D" w:rsidRDefault="00812856" w:rsidP="00812856">
            <w:pPr>
              <w:pStyle w:val="Recuodecorpodetexto"/>
              <w:ind w:left="0"/>
              <w:jc w:val="left"/>
              <w:rPr>
                <w:lang w:val="pt-PT"/>
              </w:rPr>
            </w:pPr>
            <w:r>
              <w:rPr>
                <w:lang w:val="pt-PT"/>
              </w:rPr>
              <w:t>Versão 21 do Java</w:t>
            </w:r>
          </w:p>
        </w:tc>
      </w:tr>
    </w:tbl>
    <w:p w14:paraId="7A0D2244" w14:textId="77777777" w:rsidR="0049693D" w:rsidRDefault="0049693D" w:rsidP="0049693D"/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0"/>
        <w:gridCol w:w="7449"/>
      </w:tblGrid>
      <w:tr w:rsidR="0049693D" w14:paraId="6E4BAA08" w14:textId="77777777" w:rsidTr="0049693D">
        <w:trPr>
          <w:trHeight w:val="397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D8417C0" w14:textId="77777777" w:rsidR="0049693D" w:rsidRDefault="0049693D">
            <w:pPr>
              <w:jc w:val="center"/>
              <w:rPr>
                <w:b/>
                <w:sz w:val="24"/>
                <w:szCs w:val="24"/>
                <w:lang w:val="pt-PT" w:eastAsia="en-US"/>
              </w:rPr>
            </w:pPr>
            <w:r>
              <w:rPr>
                <w:b/>
                <w:sz w:val="24"/>
                <w:szCs w:val="24"/>
                <w:lang w:val="pt-PT" w:eastAsia="en-US"/>
              </w:rPr>
              <w:t>Termos</w:t>
            </w:r>
          </w:p>
        </w:tc>
        <w:tc>
          <w:tcPr>
            <w:tcW w:w="7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F8FE4DD" w14:textId="77777777" w:rsidR="0049693D" w:rsidRDefault="0049693D">
            <w:pPr>
              <w:jc w:val="center"/>
              <w:rPr>
                <w:b/>
                <w:sz w:val="24"/>
                <w:szCs w:val="24"/>
                <w:lang w:val="pt-PT" w:eastAsia="en-US"/>
              </w:rPr>
            </w:pPr>
            <w:r>
              <w:rPr>
                <w:b/>
                <w:sz w:val="24"/>
                <w:szCs w:val="24"/>
                <w:lang w:val="pt-PT" w:eastAsia="en-US"/>
              </w:rPr>
              <w:t>Descrição</w:t>
            </w:r>
          </w:p>
        </w:tc>
      </w:tr>
      <w:tr w:rsidR="0049693D" w:rsidRPr="0049693D" w14:paraId="16E18BD7" w14:textId="77777777" w:rsidTr="0049693D">
        <w:trPr>
          <w:trHeight w:val="284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6D423" w14:textId="42A3940A" w:rsidR="0049693D" w:rsidRPr="00812856" w:rsidRDefault="00812856" w:rsidP="00812856">
            <w:pPr>
              <w:ind w:firstLine="708"/>
              <w:rPr>
                <w:lang w:val="pt-PT"/>
              </w:rPr>
            </w:pPr>
            <w:r w:rsidRPr="00812856">
              <w:rPr>
                <w:lang w:val="pt-PT"/>
              </w:rPr>
              <w:t>Postgres</w:t>
            </w:r>
          </w:p>
        </w:tc>
        <w:tc>
          <w:tcPr>
            <w:tcW w:w="7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53DD2" w14:textId="44BA6F25" w:rsidR="0049693D" w:rsidRDefault="00812856" w:rsidP="00812856">
            <w:pPr>
              <w:pStyle w:val="Recuodecorpodetexto"/>
              <w:ind w:left="0"/>
              <w:jc w:val="left"/>
              <w:rPr>
                <w:lang w:val="pt-PT"/>
              </w:rPr>
            </w:pPr>
            <w:r w:rsidRPr="00812856">
              <w:rPr>
                <w:lang w:val="pt-PT"/>
              </w:rPr>
              <w:t>S</w:t>
            </w:r>
            <w:r w:rsidRPr="00812856">
              <w:rPr>
                <w:lang w:val="pt-PT"/>
              </w:rPr>
              <w:t>istema gerenciador de banco de dados</w:t>
            </w:r>
          </w:p>
        </w:tc>
      </w:tr>
      <w:tr w:rsidR="0049693D" w14:paraId="58734876" w14:textId="77777777" w:rsidTr="0049693D">
        <w:trPr>
          <w:trHeight w:val="284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E75D2" w14:textId="1183D08C" w:rsidR="0049693D" w:rsidRDefault="00812856" w:rsidP="0049693D">
            <w:pPr>
              <w:ind w:firstLine="708"/>
              <w:rPr>
                <w:lang w:val="pt-PT"/>
              </w:rPr>
            </w:pPr>
            <w:r w:rsidRPr="00812856">
              <w:rPr>
                <w:lang w:val="pt-PT"/>
              </w:rPr>
              <w:t>Spring</w:t>
            </w:r>
          </w:p>
        </w:tc>
        <w:tc>
          <w:tcPr>
            <w:tcW w:w="7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AD467" w14:textId="1726B472" w:rsidR="0049693D" w:rsidRDefault="00812856" w:rsidP="00812856">
            <w:pPr>
              <w:pStyle w:val="Recuodecorpodetexto"/>
              <w:ind w:left="0"/>
              <w:jc w:val="left"/>
              <w:rPr>
                <w:lang w:val="pt-PT"/>
              </w:rPr>
            </w:pPr>
            <w:r w:rsidRPr="00812856">
              <w:rPr>
                <w:lang w:val="pt-PT"/>
              </w:rPr>
              <w:t xml:space="preserve">framework open </w:t>
            </w:r>
            <w:proofErr w:type="spellStart"/>
            <w:r w:rsidRPr="00812856">
              <w:rPr>
                <w:lang w:val="pt-PT"/>
              </w:rPr>
              <w:t>source</w:t>
            </w:r>
            <w:proofErr w:type="spellEnd"/>
            <w:r w:rsidRPr="00812856">
              <w:rPr>
                <w:lang w:val="pt-PT"/>
              </w:rPr>
              <w:t xml:space="preserve"> para a plataforma Java</w:t>
            </w:r>
          </w:p>
        </w:tc>
      </w:tr>
    </w:tbl>
    <w:p w14:paraId="0F3AACFA" w14:textId="77777777" w:rsidR="0049693D" w:rsidRPr="0049693D" w:rsidRDefault="0049693D" w:rsidP="0049693D"/>
    <w:p w14:paraId="5B32C18F" w14:textId="217E2084" w:rsidR="0091283D" w:rsidRPr="00246890" w:rsidRDefault="00152A9F" w:rsidP="0091283D">
      <w:pPr>
        <w:pStyle w:val="Ttulo2"/>
        <w:rPr>
          <w:lang w:val="pt-PT"/>
        </w:rPr>
      </w:pPr>
      <w:r>
        <w:rPr>
          <w:lang w:val="pt-PT"/>
        </w:rPr>
        <w:t>Referências</w:t>
      </w:r>
      <w:bookmarkEnd w:id="17"/>
    </w:p>
    <w:p w14:paraId="4538623E" w14:textId="77777777" w:rsidR="0091283D" w:rsidRPr="0091283D" w:rsidRDefault="0091283D" w:rsidP="0091283D">
      <w:pPr>
        <w:rPr>
          <w:lang w:val="pt-PT"/>
        </w:rPr>
      </w:pPr>
    </w:p>
    <w:p w14:paraId="1F1DAF74" w14:textId="5B4AB773" w:rsidR="00152A9F" w:rsidRPr="00264EFB" w:rsidRDefault="00246890" w:rsidP="00303F4B">
      <w:pPr>
        <w:pStyle w:val="PargrafodaLista"/>
        <w:numPr>
          <w:ilvl w:val="0"/>
          <w:numId w:val="14"/>
        </w:numPr>
        <w:tabs>
          <w:tab w:val="left" w:pos="3700"/>
        </w:tabs>
        <w:jc w:val="left"/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t>Agenda aí – manual de usuário</w:t>
      </w:r>
    </w:p>
    <w:p w14:paraId="50E0C131" w14:textId="77777777" w:rsidR="00CA1C0D" w:rsidRDefault="00E14F8E">
      <w:pPr>
        <w:pStyle w:val="Ttulo1"/>
      </w:pPr>
      <w:bookmarkStart w:id="18" w:name="_Toc41559914"/>
      <w:r>
        <w:lastRenderedPageBreak/>
        <w:t>Problema</w:t>
      </w:r>
      <w:bookmarkEnd w:id="18"/>
    </w:p>
    <w:p w14:paraId="60CF4310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01"/>
        <w:gridCol w:w="2102"/>
        <w:gridCol w:w="3836"/>
        <w:gridCol w:w="5589"/>
      </w:tblGrid>
      <w:tr w:rsidR="001377AD" w:rsidRPr="0091283D" w14:paraId="197C5326" w14:textId="77777777" w:rsidTr="001377AD">
        <w:tc>
          <w:tcPr>
            <w:tcW w:w="3601" w:type="dxa"/>
            <w:shd w:val="pct5" w:color="auto" w:fill="auto"/>
          </w:tcPr>
          <w:p w14:paraId="0A4CB932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02" w:type="dxa"/>
            <w:shd w:val="pct5" w:color="auto" w:fill="auto"/>
          </w:tcPr>
          <w:p w14:paraId="3C697AB9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36" w:type="dxa"/>
            <w:shd w:val="pct5" w:color="auto" w:fill="auto"/>
          </w:tcPr>
          <w:p w14:paraId="3595D097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589" w:type="dxa"/>
            <w:shd w:val="pct5" w:color="auto" w:fill="auto"/>
          </w:tcPr>
          <w:p w14:paraId="4F701256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1377AD" w14:paraId="5550D048" w14:textId="77777777" w:rsidTr="001377AD">
        <w:tc>
          <w:tcPr>
            <w:tcW w:w="3601" w:type="dxa"/>
          </w:tcPr>
          <w:p w14:paraId="7FAB3C3F" w14:textId="5B201EE5" w:rsidR="00AE4A46" w:rsidRPr="00AE4A46" w:rsidRDefault="00AE4A46" w:rsidP="00AE4A46">
            <w:r>
              <w:t>Agendamento de serviços manualmente.</w:t>
            </w:r>
          </w:p>
        </w:tc>
        <w:tc>
          <w:tcPr>
            <w:tcW w:w="2102" w:type="dxa"/>
          </w:tcPr>
          <w:p w14:paraId="62A6E9F5" w14:textId="47F999B0" w:rsidR="00184C3A" w:rsidRPr="001377AD" w:rsidRDefault="001377AD" w:rsidP="001377AD">
            <w:pPr>
              <w:pStyle w:val="Instruo"/>
              <w:jc w:val="center"/>
              <w:rPr>
                <w:i w:val="0"/>
                <w:color w:val="000000"/>
              </w:rPr>
            </w:pPr>
            <w:r w:rsidRPr="001377AD">
              <w:rPr>
                <w:i w:val="0"/>
                <w:color w:val="000000"/>
              </w:rPr>
              <w:t>1.Cliente</w:t>
            </w:r>
          </w:p>
          <w:p w14:paraId="2D7932CF" w14:textId="12E51FC6" w:rsidR="001377AD" w:rsidRPr="001377AD" w:rsidRDefault="001377AD" w:rsidP="001377AD">
            <w:pPr>
              <w:pStyle w:val="Instruo"/>
              <w:jc w:val="center"/>
              <w:rPr>
                <w:i w:val="0"/>
                <w:color w:val="000000"/>
              </w:rPr>
            </w:pPr>
            <w:r w:rsidRPr="001377AD">
              <w:rPr>
                <w:i w:val="0"/>
                <w:color w:val="000000"/>
              </w:rPr>
              <w:t>2.Prestador de serviço</w:t>
            </w:r>
          </w:p>
        </w:tc>
        <w:tc>
          <w:tcPr>
            <w:tcW w:w="3836" w:type="dxa"/>
          </w:tcPr>
          <w:p w14:paraId="6B21CEA3" w14:textId="7A094818" w:rsidR="00480DDC" w:rsidRPr="001377AD" w:rsidRDefault="001377AD" w:rsidP="001377AD">
            <w:pPr>
              <w:pStyle w:val="Instruo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1. </w:t>
            </w:r>
            <w:r w:rsidRPr="001377AD">
              <w:rPr>
                <w:i w:val="0"/>
                <w:color w:val="000000"/>
              </w:rPr>
              <w:t>Demora no processo</w:t>
            </w:r>
            <w:r w:rsidR="00480DDC" w:rsidRPr="001377AD">
              <w:rPr>
                <w:i w:val="0"/>
                <w:color w:val="000000"/>
              </w:rPr>
              <w:t>;</w:t>
            </w:r>
          </w:p>
          <w:p w14:paraId="0B012F44" w14:textId="644D06C3" w:rsidR="00480DDC" w:rsidRPr="001377AD" w:rsidRDefault="001377AD" w:rsidP="001377AD">
            <w:pPr>
              <w:pStyle w:val="Instruo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2. </w:t>
            </w:r>
            <w:r w:rsidRPr="001377AD">
              <w:rPr>
                <w:i w:val="0"/>
                <w:color w:val="000000"/>
              </w:rPr>
              <w:t>Ter que passar o tempo apresentado o que o prestador de serviço faz</w:t>
            </w:r>
            <w:r w:rsidR="00480DDC" w:rsidRPr="001377AD">
              <w:rPr>
                <w:i w:val="0"/>
                <w:color w:val="000000"/>
              </w:rPr>
              <w:t>;</w:t>
            </w:r>
          </w:p>
          <w:p w14:paraId="477EF47B" w14:textId="638FBBCF" w:rsidR="00184C3A" w:rsidRPr="001377AD" w:rsidRDefault="00184C3A" w:rsidP="001377AD">
            <w:pPr>
              <w:pStyle w:val="Instruo"/>
              <w:rPr>
                <w:i w:val="0"/>
                <w:color w:val="000000"/>
              </w:rPr>
            </w:pPr>
          </w:p>
        </w:tc>
        <w:tc>
          <w:tcPr>
            <w:tcW w:w="5589" w:type="dxa"/>
          </w:tcPr>
          <w:p w14:paraId="78A57438" w14:textId="77777777" w:rsidR="001377AD" w:rsidRDefault="001377AD" w:rsidP="001377AD">
            <w:pPr>
              <w:pStyle w:val="EPP-Cabealho"/>
              <w:jc w:val="left"/>
              <w:rPr>
                <w:b/>
                <w:bCs/>
                <w:lang w:val="pt-BR"/>
              </w:rPr>
            </w:pPr>
            <w:r>
              <w:t xml:space="preserve">Como </w:t>
            </w:r>
            <w:r>
              <w:rPr>
                <w:b/>
                <w:bCs/>
              </w:rPr>
              <w:t>prestador de servi</w:t>
            </w:r>
            <w:r>
              <w:rPr>
                <w:b/>
                <w:bCs/>
                <w:lang w:val="pt-BR"/>
              </w:rPr>
              <w:t xml:space="preserve">ço </w:t>
            </w:r>
            <w:r>
              <w:rPr>
                <w:lang w:val="pt-BR"/>
              </w:rPr>
              <w:t xml:space="preserve">quero </w:t>
            </w:r>
            <w:r>
              <w:rPr>
                <w:b/>
                <w:bCs/>
                <w:lang w:val="pt-BR"/>
              </w:rPr>
              <w:t xml:space="preserve">exibir os serviços que posso prestar </w:t>
            </w:r>
            <w:r>
              <w:rPr>
                <w:lang w:val="pt-BR"/>
              </w:rPr>
              <w:t xml:space="preserve">no </w:t>
            </w:r>
            <w:r>
              <w:rPr>
                <w:b/>
                <w:bCs/>
                <w:lang w:val="pt-BR"/>
              </w:rPr>
              <w:t xml:space="preserve">perfil de minha empresa </w:t>
            </w:r>
            <w:r>
              <w:rPr>
                <w:lang w:val="pt-BR"/>
              </w:rPr>
              <w:t xml:space="preserve">para que </w:t>
            </w:r>
            <w:r>
              <w:rPr>
                <w:b/>
                <w:bCs/>
                <w:lang w:val="pt-BR"/>
              </w:rPr>
              <w:t>clientes</w:t>
            </w:r>
            <w:r>
              <w:rPr>
                <w:lang w:val="pt-BR"/>
              </w:rPr>
              <w:t xml:space="preserve"> possam </w:t>
            </w:r>
            <w:r>
              <w:rPr>
                <w:b/>
                <w:bCs/>
                <w:lang w:val="pt-BR"/>
              </w:rPr>
              <w:t>visualizar e contratar.</w:t>
            </w:r>
          </w:p>
          <w:p w14:paraId="281F56C7" w14:textId="77777777" w:rsidR="00184C3A" w:rsidRDefault="00184C3A" w:rsidP="001377AD"/>
        </w:tc>
      </w:tr>
      <w:tr w:rsidR="001377AD" w14:paraId="3AF7015B" w14:textId="77777777" w:rsidTr="001377AD">
        <w:tc>
          <w:tcPr>
            <w:tcW w:w="3601" w:type="dxa"/>
          </w:tcPr>
          <w:p w14:paraId="4BB0C74A" w14:textId="7557E33A" w:rsidR="001377AD" w:rsidRDefault="001377AD" w:rsidP="001377AD"/>
          <w:p w14:paraId="57DA484F" w14:textId="67DD5E15" w:rsidR="001377AD" w:rsidRPr="0095017F" w:rsidRDefault="001377AD" w:rsidP="001377AD">
            <w:r>
              <w:t>Encontrar o serviço</w:t>
            </w:r>
          </w:p>
        </w:tc>
        <w:tc>
          <w:tcPr>
            <w:tcW w:w="2102" w:type="dxa"/>
          </w:tcPr>
          <w:p w14:paraId="2213E46A" w14:textId="77777777" w:rsidR="001377AD" w:rsidRPr="001377AD" w:rsidRDefault="001377AD" w:rsidP="0049693D">
            <w:pPr>
              <w:pStyle w:val="Instruo"/>
              <w:jc w:val="center"/>
              <w:rPr>
                <w:i w:val="0"/>
                <w:color w:val="000000"/>
              </w:rPr>
            </w:pPr>
            <w:r w:rsidRPr="001377AD">
              <w:rPr>
                <w:i w:val="0"/>
                <w:color w:val="000000"/>
              </w:rPr>
              <w:t>1.Cliente</w:t>
            </w:r>
          </w:p>
          <w:p w14:paraId="6C14E426" w14:textId="702E7A2A" w:rsidR="001377AD" w:rsidRDefault="001377AD" w:rsidP="0049693D">
            <w:pPr>
              <w:pStyle w:val="Instruo"/>
              <w:jc w:val="center"/>
            </w:pPr>
            <w:r w:rsidRPr="001377AD">
              <w:rPr>
                <w:i w:val="0"/>
                <w:color w:val="000000"/>
              </w:rPr>
              <w:t>2.Prestador de serviço</w:t>
            </w:r>
          </w:p>
        </w:tc>
        <w:tc>
          <w:tcPr>
            <w:tcW w:w="3836" w:type="dxa"/>
          </w:tcPr>
          <w:p w14:paraId="56230220" w14:textId="06535A01" w:rsidR="001377AD" w:rsidRPr="001377AD" w:rsidRDefault="001377AD" w:rsidP="001377AD">
            <w:pPr>
              <w:pStyle w:val="Instruo"/>
              <w:rPr>
                <w:i w:val="0"/>
                <w:color w:val="000000"/>
              </w:rPr>
            </w:pPr>
            <w:r w:rsidRPr="001377AD">
              <w:rPr>
                <w:i w:val="0"/>
                <w:color w:val="000000"/>
              </w:rPr>
              <w:t>1. Fica dependendo de conversa boca a boca</w:t>
            </w:r>
            <w:r>
              <w:rPr>
                <w:i w:val="0"/>
                <w:color w:val="000000"/>
              </w:rPr>
              <w:t>.</w:t>
            </w:r>
          </w:p>
          <w:p w14:paraId="7C62BFDA" w14:textId="46B0798E" w:rsidR="001377AD" w:rsidRPr="001377AD" w:rsidRDefault="001377AD" w:rsidP="001377AD">
            <w:r>
              <w:t>2. Fica difícil encontrar o prestador.</w:t>
            </w:r>
          </w:p>
          <w:p w14:paraId="788183C2" w14:textId="7B342854" w:rsidR="001377AD" w:rsidRPr="001377AD" w:rsidRDefault="001377AD" w:rsidP="001377AD">
            <w:r>
              <w:t>3. O que dificulta o crescimento do comércio.</w:t>
            </w:r>
          </w:p>
        </w:tc>
        <w:tc>
          <w:tcPr>
            <w:tcW w:w="5589" w:type="dxa"/>
          </w:tcPr>
          <w:p w14:paraId="777F58E5" w14:textId="77777777" w:rsidR="001377AD" w:rsidRDefault="001377AD" w:rsidP="001377AD">
            <w:pPr>
              <w:pStyle w:val="EPP-Cabealho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Como </w:t>
            </w:r>
            <w:r>
              <w:rPr>
                <w:b/>
                <w:bCs/>
                <w:lang w:val="pt-BR"/>
              </w:rPr>
              <w:t>cliente</w:t>
            </w:r>
            <w:r>
              <w:rPr>
                <w:lang w:val="pt-BR"/>
              </w:rPr>
              <w:t xml:space="preserve"> desejo</w:t>
            </w:r>
            <w:r>
              <w:rPr>
                <w:b/>
                <w:bCs/>
                <w:lang w:val="pt-BR"/>
              </w:rPr>
              <w:t xml:space="preserve"> procurar por serviços </w:t>
            </w:r>
            <w:r>
              <w:rPr>
                <w:lang w:val="pt-BR"/>
              </w:rPr>
              <w:t xml:space="preserve">e </w:t>
            </w:r>
            <w:r>
              <w:rPr>
                <w:b/>
                <w:bCs/>
                <w:lang w:val="pt-BR"/>
              </w:rPr>
              <w:t xml:space="preserve">filtrar pela distância </w:t>
            </w:r>
            <w:r>
              <w:rPr>
                <w:lang w:val="pt-BR"/>
              </w:rPr>
              <w:t xml:space="preserve">que estão de mim e pelas notas da empresa, também </w:t>
            </w:r>
            <w:r>
              <w:rPr>
                <w:b/>
                <w:bCs/>
                <w:lang w:val="pt-BR"/>
              </w:rPr>
              <w:t>quero agendar serviços.</w:t>
            </w:r>
          </w:p>
          <w:p w14:paraId="78644D50" w14:textId="77777777" w:rsidR="001377AD" w:rsidRPr="001377AD" w:rsidRDefault="001377AD" w:rsidP="001377AD"/>
        </w:tc>
      </w:tr>
    </w:tbl>
    <w:p w14:paraId="30FBCD50" w14:textId="77777777" w:rsidR="00D77A69" w:rsidRDefault="00D77A69" w:rsidP="00D77A69">
      <w:pPr>
        <w:rPr>
          <w:lang w:val="pt-PT"/>
        </w:rPr>
      </w:pPr>
    </w:p>
    <w:p w14:paraId="470033F4" w14:textId="77777777" w:rsidR="00DA2E88" w:rsidRDefault="00DA2E88" w:rsidP="00D77A69">
      <w:pPr>
        <w:rPr>
          <w:lang w:val="pt-PT"/>
        </w:rPr>
      </w:pPr>
    </w:p>
    <w:p w14:paraId="6DD5F2D3" w14:textId="77777777" w:rsidR="00DA2E88" w:rsidRPr="0091283D" w:rsidRDefault="00DA2E88" w:rsidP="00DA2E88">
      <w:pPr>
        <w:rPr>
          <w:lang w:val="pt-PT"/>
        </w:rPr>
      </w:pPr>
    </w:p>
    <w:p w14:paraId="43D18B07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58CF677B" w14:textId="77777777" w:rsidR="00DA2E88" w:rsidRDefault="00DA2E88" w:rsidP="00D77A69">
      <w:pPr>
        <w:rPr>
          <w:lang w:val="pt-PT"/>
        </w:rPr>
      </w:pPr>
    </w:p>
    <w:p w14:paraId="27C1AEA7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9"/>
        <w:gridCol w:w="3690"/>
        <w:gridCol w:w="4359"/>
      </w:tblGrid>
      <w:tr w:rsidR="00F57CAB" w:rsidRPr="0091283D" w14:paraId="199C1A1D" w14:textId="77777777" w:rsidTr="00DA2E88">
        <w:tc>
          <w:tcPr>
            <w:tcW w:w="0" w:type="auto"/>
            <w:shd w:val="pct5" w:color="auto" w:fill="auto"/>
          </w:tcPr>
          <w:p w14:paraId="4C5615C2" w14:textId="77777777" w:rsidR="0091283D" w:rsidRDefault="0091283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1D8D8C32" w14:textId="77777777" w:rsidR="0091283D" w:rsidRDefault="0091283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5A481009" w14:textId="77777777" w:rsidR="0091283D" w:rsidRDefault="0091283D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F57CAB" w14:paraId="1CC3A8D0" w14:textId="77777777" w:rsidTr="00DA2E88">
        <w:tc>
          <w:tcPr>
            <w:tcW w:w="0" w:type="auto"/>
          </w:tcPr>
          <w:p w14:paraId="525562D7" w14:textId="5AAF7FD2" w:rsidR="0091283D" w:rsidRPr="00F57CAB" w:rsidRDefault="00425952" w:rsidP="00F57CAB">
            <w:r w:rsidRPr="00F57CAB">
              <w:t>Cliente</w:t>
            </w:r>
          </w:p>
        </w:tc>
        <w:tc>
          <w:tcPr>
            <w:tcW w:w="0" w:type="auto"/>
          </w:tcPr>
          <w:p w14:paraId="5BEBED0A" w14:textId="19A39BF9" w:rsidR="0091283D" w:rsidRPr="00F57CAB" w:rsidRDefault="00425952" w:rsidP="00F57CAB">
            <w:r w:rsidRPr="00F57CAB">
              <w:t>Não temos um cliente específico</w:t>
            </w:r>
          </w:p>
        </w:tc>
        <w:tc>
          <w:tcPr>
            <w:tcW w:w="0" w:type="auto"/>
          </w:tcPr>
          <w:p w14:paraId="04F18F2C" w14:textId="684BCE25" w:rsidR="0055466D" w:rsidRPr="00F57CAB" w:rsidRDefault="00425952" w:rsidP="00F57CAB">
            <w:r w:rsidRPr="00F57CAB">
              <w:t xml:space="preserve">Pesquisar </w:t>
            </w:r>
            <w:r w:rsidR="00F57CAB" w:rsidRPr="00F57CAB">
              <w:t>pelo estabelecimento do prestador de serviço.</w:t>
            </w:r>
          </w:p>
          <w:p w14:paraId="0539FDA0" w14:textId="7752ACE6" w:rsidR="0091283D" w:rsidRPr="00F57CAB" w:rsidRDefault="0091283D" w:rsidP="00F57CAB"/>
        </w:tc>
      </w:tr>
      <w:tr w:rsidR="00F57CAB" w14:paraId="2886A718" w14:textId="77777777" w:rsidTr="00DA2E88">
        <w:tc>
          <w:tcPr>
            <w:tcW w:w="0" w:type="auto"/>
          </w:tcPr>
          <w:p w14:paraId="192FE432" w14:textId="1784B405" w:rsidR="0091283D" w:rsidRPr="00F57CAB" w:rsidRDefault="00425952" w:rsidP="00F57CAB">
            <w:r w:rsidRPr="00F57CAB">
              <w:t>Prestador de serviço</w:t>
            </w:r>
          </w:p>
        </w:tc>
        <w:tc>
          <w:tcPr>
            <w:tcW w:w="0" w:type="auto"/>
          </w:tcPr>
          <w:p w14:paraId="5D520138" w14:textId="41CA9719" w:rsidR="0091283D" w:rsidRPr="00F57CAB" w:rsidRDefault="00425952" w:rsidP="00F57CAB">
            <w:r w:rsidRPr="00F57CAB">
              <w:t>Não temos um prestador de serviço específico</w:t>
            </w:r>
          </w:p>
        </w:tc>
        <w:tc>
          <w:tcPr>
            <w:tcW w:w="0" w:type="auto"/>
          </w:tcPr>
          <w:p w14:paraId="2E059DE2" w14:textId="4650A7EB" w:rsidR="0091283D" w:rsidRPr="00F57CAB" w:rsidRDefault="00F57CAB" w:rsidP="00F57CAB">
            <w:r w:rsidRPr="00F57CAB">
              <w:t>Administrar seu negócio.</w:t>
            </w:r>
          </w:p>
        </w:tc>
      </w:tr>
    </w:tbl>
    <w:p w14:paraId="07FDBA7F" w14:textId="77777777" w:rsidR="00CA1C0D" w:rsidRDefault="00E14F8E">
      <w:pPr>
        <w:pStyle w:val="Ttulo1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14:paraId="1544BDC6" w14:textId="0FB21794" w:rsidR="00012468" w:rsidRPr="00012468" w:rsidRDefault="00012468" w:rsidP="0055466D">
      <w:pPr>
        <w:ind w:firstLine="708"/>
        <w:rPr>
          <w:lang w:val="pt-PT"/>
        </w:rPr>
      </w:pPr>
      <w:r>
        <w:rPr>
          <w:lang w:val="pt-PT"/>
        </w:rPr>
        <w:t>A primeira idéia era uma aplicação mobile como ifood. Contudo devido ao volume de processamento necessário que os ambientes como ANDROID STUDIO demandam optou-se por simular a aplicação num sistema web.</w:t>
      </w:r>
    </w:p>
    <w:p w14:paraId="6A999384" w14:textId="77777777" w:rsidR="007B7D37" w:rsidRDefault="007B7D37" w:rsidP="007B7D37">
      <w:pPr>
        <w:pStyle w:val="Ttulo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17E9C6AC" w14:textId="15759F49" w:rsidR="00012468" w:rsidRPr="00012468" w:rsidRDefault="00012468" w:rsidP="00012468">
      <w:pPr>
        <w:pStyle w:val="PargrafodaLista"/>
        <w:numPr>
          <w:ilvl w:val="0"/>
          <w:numId w:val="7"/>
        </w:numPr>
        <w:rPr>
          <w:lang w:val="pt-PT"/>
        </w:rPr>
      </w:pPr>
      <w:r w:rsidRPr="00012468">
        <w:rPr>
          <w:lang w:val="pt-PT"/>
        </w:rPr>
        <w:t>Indisponibilidade dos usuários tanto para fornecimento quanto para validação dos requisitos;</w:t>
      </w:r>
    </w:p>
    <w:p w14:paraId="56D29736" w14:textId="02215F28" w:rsidR="00012468" w:rsidRPr="00012468" w:rsidRDefault="00012468" w:rsidP="00012468">
      <w:pPr>
        <w:pStyle w:val="PargrafodaLista"/>
        <w:numPr>
          <w:ilvl w:val="1"/>
          <w:numId w:val="7"/>
        </w:numPr>
        <w:rPr>
          <w:lang w:val="pt-PT"/>
        </w:rPr>
      </w:pPr>
      <w:r>
        <w:rPr>
          <w:lang w:val="pt-PT"/>
        </w:rPr>
        <w:t>Será necessário criar um script para simular os dados e o uso por parte do cliente.</w:t>
      </w:r>
    </w:p>
    <w:p w14:paraId="2FC365A7" w14:textId="77777777" w:rsidR="00012468" w:rsidRDefault="00012468" w:rsidP="00012468">
      <w:pPr>
        <w:pStyle w:val="PargrafodaLista"/>
        <w:numPr>
          <w:ilvl w:val="0"/>
          <w:numId w:val="7"/>
        </w:numPr>
        <w:rPr>
          <w:lang w:val="pt-PT"/>
        </w:rPr>
      </w:pPr>
      <w:r w:rsidRPr="00012468">
        <w:rPr>
          <w:lang w:val="pt-PT"/>
        </w:rPr>
        <w:t>Cumprimento de prazo dada a complexidade e tempo para o desenvolvimento do sistema.</w:t>
      </w:r>
    </w:p>
    <w:p w14:paraId="35616D1F" w14:textId="608E0EF1" w:rsidR="00012468" w:rsidRDefault="00012468" w:rsidP="00012468">
      <w:pPr>
        <w:pStyle w:val="PargrafodaLista"/>
        <w:numPr>
          <w:ilvl w:val="1"/>
          <w:numId w:val="7"/>
        </w:numPr>
        <w:rPr>
          <w:lang w:val="pt-PT"/>
        </w:rPr>
      </w:pPr>
      <w:r>
        <w:rPr>
          <w:lang w:val="pt-PT"/>
        </w:rPr>
        <w:t>Os dois principais atores(empresa e cliente) envolvem uma grande quantidade de funcionaildades.</w:t>
      </w:r>
    </w:p>
    <w:p w14:paraId="377C3BA1" w14:textId="77777777" w:rsidR="0055466D" w:rsidRPr="0055466D" w:rsidRDefault="0055466D">
      <w:pPr>
        <w:pStyle w:val="PargrafodaLista"/>
        <w:numPr>
          <w:ilvl w:val="0"/>
          <w:numId w:val="7"/>
        </w:numPr>
        <w:rPr>
          <w:lang w:val="pt-PT"/>
        </w:rPr>
      </w:pPr>
      <w:r w:rsidRPr="0055466D">
        <w:rPr>
          <w:lang w:val="pt-PT"/>
        </w:rPr>
        <w:t xml:space="preserve">Portabilidade, </w:t>
      </w:r>
    </w:p>
    <w:p w14:paraId="49DFE7FC" w14:textId="5177A215" w:rsidR="0055466D" w:rsidRPr="0055466D" w:rsidRDefault="0055466D" w:rsidP="0055466D">
      <w:pPr>
        <w:pStyle w:val="PargrafodaLista"/>
        <w:numPr>
          <w:ilvl w:val="1"/>
          <w:numId w:val="7"/>
        </w:numPr>
        <w:rPr>
          <w:lang w:val="pt-PT"/>
        </w:rPr>
      </w:pPr>
      <w:r w:rsidRPr="0055466D">
        <w:rPr>
          <w:bdr w:val="none" w:sz="0" w:space="0" w:color="auto" w:frame="1"/>
        </w:rPr>
        <w:t>Devido a simulação pela web, não é garantido a execução em dispositivos moveis de forma otimizada</w:t>
      </w:r>
      <w:r>
        <w:rPr>
          <w:bdr w:val="none" w:sz="0" w:space="0" w:color="auto" w:frame="1"/>
        </w:rPr>
        <w:t>.</w:t>
      </w:r>
    </w:p>
    <w:p w14:paraId="2E9D2227" w14:textId="77777777" w:rsidR="00012468" w:rsidRPr="00012468" w:rsidRDefault="00012468" w:rsidP="00012468">
      <w:pPr>
        <w:rPr>
          <w:lang w:val="pt-PT"/>
        </w:rPr>
      </w:pPr>
    </w:p>
    <w:p w14:paraId="5C42B084" w14:textId="357A4C3A" w:rsidR="00CA1C0D" w:rsidRDefault="00E14F8E" w:rsidP="0055466D">
      <w:pPr>
        <w:pStyle w:val="Ttulo1"/>
        <w:rPr>
          <w:lang w:val="pt-PT"/>
        </w:rPr>
      </w:pPr>
      <w:bookmarkStart w:id="22" w:name="_Toc41559918"/>
      <w:r>
        <w:rPr>
          <w:lang w:val="pt-PT"/>
        </w:rPr>
        <w:t>Requisitos de Documentação</w:t>
      </w:r>
      <w:bookmarkEnd w:id="22"/>
    </w:p>
    <w:p w14:paraId="1D42059B" w14:textId="41AFEB5E" w:rsidR="000975E6" w:rsidRPr="000975E6" w:rsidRDefault="000975E6" w:rsidP="000975E6">
      <w:pPr>
        <w:pStyle w:val="PargrafodaLista"/>
        <w:numPr>
          <w:ilvl w:val="0"/>
          <w:numId w:val="12"/>
        </w:numPr>
        <w:rPr>
          <w:lang w:val="pt-PT" w:eastAsia="en-US"/>
        </w:rPr>
      </w:pPr>
      <w:proofErr w:type="spellStart"/>
      <w:r w:rsidRPr="000975E6">
        <w:rPr>
          <w:lang w:val="pt-PT" w:eastAsia="en-US"/>
        </w:rPr>
        <w:t>AgendaAi</w:t>
      </w:r>
      <w:proofErr w:type="spellEnd"/>
      <w:r w:rsidRPr="000975E6">
        <w:rPr>
          <w:lang w:val="pt-PT" w:eastAsia="en-US"/>
        </w:rPr>
        <w:t xml:space="preserve"> - manual de usuário</w:t>
      </w:r>
    </w:p>
    <w:sectPr w:rsidR="000975E6" w:rsidRPr="000975E6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23AC3" w14:textId="77777777" w:rsidR="00CD0F36" w:rsidRDefault="00CD0F36">
      <w:r>
        <w:separator/>
      </w:r>
    </w:p>
  </w:endnote>
  <w:endnote w:type="continuationSeparator" w:id="0">
    <w:p w14:paraId="0D552CAC" w14:textId="77777777" w:rsidR="00CD0F36" w:rsidRDefault="00CD0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FDB73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56F15EEF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632B3AD" w14:textId="77777777" w:rsidR="006A25C4" w:rsidRDefault="006A25C4">
          <w:pPr>
            <w:pStyle w:val="Rodap"/>
          </w:pPr>
          <w:r>
            <w:t>Politec Ltda.</w:t>
          </w:r>
        </w:p>
        <w:p w14:paraId="4223D913" w14:textId="77777777" w:rsidR="006A25C4" w:rsidRDefault="006A25C4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44B96F3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2EADB72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04D3CB59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3DB44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3621D67F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B4F8C34" w14:textId="77777777" w:rsidR="00152A9F" w:rsidRDefault="00152A9F">
          <w:pPr>
            <w:pStyle w:val="Rodap"/>
          </w:pPr>
          <w:r>
            <w:t>Politec Ltda.</w:t>
          </w:r>
        </w:p>
        <w:p w14:paraId="35C29230" w14:textId="77777777" w:rsidR="00152A9F" w:rsidRDefault="00152A9F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46F197A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5310F39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B2EA957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4EF45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2143410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DBC0961" w14:textId="77777777" w:rsidR="00DA2E88" w:rsidRDefault="00DA2E88">
          <w:pPr>
            <w:pStyle w:val="Rodap"/>
          </w:pPr>
          <w:r>
            <w:t>Politec Ltda.</w:t>
          </w:r>
        </w:p>
        <w:p w14:paraId="51C08383" w14:textId="77777777" w:rsidR="00DA2E88" w:rsidRDefault="00DA2E88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182180C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6E16DEF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2C2306F5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45A0B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4B5E3770" w14:textId="77777777">
      <w:trPr>
        <w:cantSplit/>
      </w:trPr>
      <w:sdt>
        <w:sdtPr>
          <w:alias w:val="Gestor"/>
          <w:tag w:val=""/>
          <w:id w:val="1558433569"/>
          <w:placeholder>
            <w:docPart w:val="7F16467C0AEE4385822D07A734439B95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14:paraId="315F3E59" w14:textId="51A3E7FC" w:rsidR="00CA1C0D" w:rsidRDefault="00005784">
              <w:r>
                <w:t>AGA - Agenda aí</w:t>
              </w:r>
            </w:p>
          </w:tc>
        </w:sdtContent>
      </w:sdt>
      <w:tc>
        <w:tcPr>
          <w:tcW w:w="1440" w:type="dxa"/>
          <w:vAlign w:val="center"/>
        </w:tcPr>
        <w:p w14:paraId="2DE7BAF8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063AC40B4DA741AD96B23378BFA4D41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14:paraId="2DFC7F61" w14:textId="57946D43" w:rsidR="00CA1C0D" w:rsidRPr="00F22AD8" w:rsidRDefault="00005784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1.0</w:t>
              </w:r>
            </w:p>
          </w:tc>
        </w:sdtContent>
      </w:sdt>
      <w:tc>
        <w:tcPr>
          <w:tcW w:w="1610" w:type="dxa"/>
          <w:vAlign w:val="center"/>
        </w:tcPr>
        <w:p w14:paraId="4AAF8A6C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7881943B" w14:textId="0A03DF8A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005784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D5340" w14:textId="77777777" w:rsidR="00CD0F36" w:rsidRDefault="00CD0F36">
      <w:r>
        <w:separator/>
      </w:r>
    </w:p>
  </w:footnote>
  <w:footnote w:type="continuationSeparator" w:id="0">
    <w:p w14:paraId="73EF9E48" w14:textId="77777777" w:rsidR="00CD0F36" w:rsidRDefault="00CD0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3B9D1CCB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CA1BCDA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13D6E7AA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368230F6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6" w:dyaOrig="696" w14:anchorId="051AAD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79568412" r:id="rId2"/>
            </w:object>
          </w:r>
        </w:p>
      </w:tc>
    </w:tr>
  </w:tbl>
  <w:p w14:paraId="15665FE8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4BE34BF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C7F861C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348E085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4DDA545D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6" w:dyaOrig="696" w14:anchorId="6B8BBC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61.5pt;height:34.5pt">
                <v:imagedata r:id="rId1" o:title=""/>
              </v:shape>
              <o:OLEObject Type="Embed" ProgID="Word.Picture.8" ShapeID="_x0000_i1032" DrawAspect="Content" ObjectID="_1779568413" r:id="rId2"/>
            </w:object>
          </w:r>
        </w:p>
      </w:tc>
    </w:tr>
  </w:tbl>
  <w:p w14:paraId="69E687A4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44DC52C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5F736E7F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A62D4D4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6C8BA8EC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6" w:dyaOrig="696" w14:anchorId="6ADC26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779568414" r:id="rId2"/>
            </w:object>
          </w:r>
        </w:p>
      </w:tc>
    </w:tr>
  </w:tbl>
  <w:p w14:paraId="535F9B0A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5DDA7E7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30966D3" w14:textId="3BB918FB" w:rsidR="00CA1C0D" w:rsidRDefault="00812856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AGA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671046C4E537492797C03B3EBD459CD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2ABA8093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4FE34BA9" w14:textId="77777777" w:rsidR="00CA1C0D" w:rsidRDefault="00CA1C0D">
          <w:pPr>
            <w:rPr>
              <w:b/>
            </w:rPr>
          </w:pPr>
        </w:p>
      </w:tc>
    </w:tr>
  </w:tbl>
  <w:p w14:paraId="22318C0B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63E0E"/>
    <w:multiLevelType w:val="hybridMultilevel"/>
    <w:tmpl w:val="ACB05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15BB4"/>
    <w:multiLevelType w:val="hybridMultilevel"/>
    <w:tmpl w:val="37622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BD23AF"/>
    <w:multiLevelType w:val="hybridMultilevel"/>
    <w:tmpl w:val="2FA65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602F7"/>
    <w:multiLevelType w:val="hybridMultilevel"/>
    <w:tmpl w:val="E236B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0" w15:restartNumberingAfterBreak="0">
    <w:nsid w:val="77775049"/>
    <w:multiLevelType w:val="hybridMultilevel"/>
    <w:tmpl w:val="893A16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386337">
    <w:abstractNumId w:val="7"/>
  </w:num>
  <w:num w:numId="2" w16cid:durableId="1388183564">
    <w:abstractNumId w:val="9"/>
  </w:num>
  <w:num w:numId="3" w16cid:durableId="232007856">
    <w:abstractNumId w:val="9"/>
  </w:num>
  <w:num w:numId="4" w16cid:durableId="990138705">
    <w:abstractNumId w:val="9"/>
  </w:num>
  <w:num w:numId="5" w16cid:durableId="1446071749">
    <w:abstractNumId w:val="9"/>
  </w:num>
  <w:num w:numId="6" w16cid:durableId="1292444697">
    <w:abstractNumId w:val="2"/>
  </w:num>
  <w:num w:numId="7" w16cid:durableId="926883926">
    <w:abstractNumId w:val="1"/>
  </w:num>
  <w:num w:numId="8" w16cid:durableId="1883128428">
    <w:abstractNumId w:val="4"/>
  </w:num>
  <w:num w:numId="9" w16cid:durableId="1711609145">
    <w:abstractNumId w:val="8"/>
  </w:num>
  <w:num w:numId="10" w16cid:durableId="369500505">
    <w:abstractNumId w:val="6"/>
  </w:num>
  <w:num w:numId="11" w16cid:durableId="244462489">
    <w:abstractNumId w:val="10"/>
  </w:num>
  <w:num w:numId="12" w16cid:durableId="1161851612">
    <w:abstractNumId w:val="3"/>
  </w:num>
  <w:num w:numId="13" w16cid:durableId="1871603014">
    <w:abstractNumId w:val="5"/>
  </w:num>
  <w:num w:numId="14" w16cid:durableId="4587697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5784"/>
    <w:rsid w:val="00005784"/>
    <w:rsid w:val="00012468"/>
    <w:rsid w:val="00024ED7"/>
    <w:rsid w:val="00043D4E"/>
    <w:rsid w:val="000568CE"/>
    <w:rsid w:val="0006541F"/>
    <w:rsid w:val="000975E6"/>
    <w:rsid w:val="000B1595"/>
    <w:rsid w:val="000B65A4"/>
    <w:rsid w:val="000E5CBC"/>
    <w:rsid w:val="00134755"/>
    <w:rsid w:val="001377AD"/>
    <w:rsid w:val="00152A9F"/>
    <w:rsid w:val="00156BB7"/>
    <w:rsid w:val="00170C62"/>
    <w:rsid w:val="00184C3A"/>
    <w:rsid w:val="00195780"/>
    <w:rsid w:val="001F7C4D"/>
    <w:rsid w:val="00246890"/>
    <w:rsid w:val="00271A9A"/>
    <w:rsid w:val="00280DC8"/>
    <w:rsid w:val="002A0C82"/>
    <w:rsid w:val="002C4CB3"/>
    <w:rsid w:val="00303F4B"/>
    <w:rsid w:val="0037618A"/>
    <w:rsid w:val="003D28E2"/>
    <w:rsid w:val="003F290F"/>
    <w:rsid w:val="00412ACF"/>
    <w:rsid w:val="00424835"/>
    <w:rsid w:val="00425952"/>
    <w:rsid w:val="004262DA"/>
    <w:rsid w:val="00480DDC"/>
    <w:rsid w:val="0049693D"/>
    <w:rsid w:val="0054001E"/>
    <w:rsid w:val="0055466D"/>
    <w:rsid w:val="00572868"/>
    <w:rsid w:val="00576B9A"/>
    <w:rsid w:val="00577A27"/>
    <w:rsid w:val="00591727"/>
    <w:rsid w:val="006A25C4"/>
    <w:rsid w:val="006F3CDE"/>
    <w:rsid w:val="00706369"/>
    <w:rsid w:val="00754E2E"/>
    <w:rsid w:val="007B7D37"/>
    <w:rsid w:val="007D650E"/>
    <w:rsid w:val="00811A45"/>
    <w:rsid w:val="00812856"/>
    <w:rsid w:val="008535C4"/>
    <w:rsid w:val="008601CF"/>
    <w:rsid w:val="00866C43"/>
    <w:rsid w:val="00866F97"/>
    <w:rsid w:val="008F5C6A"/>
    <w:rsid w:val="0091283D"/>
    <w:rsid w:val="0095017F"/>
    <w:rsid w:val="00970EC6"/>
    <w:rsid w:val="009714EE"/>
    <w:rsid w:val="0099317F"/>
    <w:rsid w:val="009B1EEF"/>
    <w:rsid w:val="009C797F"/>
    <w:rsid w:val="00A17A8E"/>
    <w:rsid w:val="00A40A69"/>
    <w:rsid w:val="00AE4A46"/>
    <w:rsid w:val="00B31999"/>
    <w:rsid w:val="00B562B3"/>
    <w:rsid w:val="00B940E5"/>
    <w:rsid w:val="00BA55D0"/>
    <w:rsid w:val="00BB7C2C"/>
    <w:rsid w:val="00BD4D84"/>
    <w:rsid w:val="00C22D9B"/>
    <w:rsid w:val="00C357FE"/>
    <w:rsid w:val="00C57F62"/>
    <w:rsid w:val="00CA1C0D"/>
    <w:rsid w:val="00CD0F36"/>
    <w:rsid w:val="00CF37F6"/>
    <w:rsid w:val="00D01875"/>
    <w:rsid w:val="00D675CB"/>
    <w:rsid w:val="00D77A69"/>
    <w:rsid w:val="00D82CF1"/>
    <w:rsid w:val="00DA2E88"/>
    <w:rsid w:val="00DE041A"/>
    <w:rsid w:val="00DF3632"/>
    <w:rsid w:val="00E14F8E"/>
    <w:rsid w:val="00E26429"/>
    <w:rsid w:val="00E37A72"/>
    <w:rsid w:val="00E40350"/>
    <w:rsid w:val="00E72350"/>
    <w:rsid w:val="00EB261B"/>
    <w:rsid w:val="00EE12F5"/>
    <w:rsid w:val="00EF3596"/>
    <w:rsid w:val="00F17D38"/>
    <w:rsid w:val="00F2279B"/>
    <w:rsid w:val="00F22AD8"/>
    <w:rsid w:val="00F57CAB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481F4C2"/>
  <w15:docId w15:val="{629820AA-6703-4F58-A888-22BC2F57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12468"/>
    <w:pPr>
      <w:ind w:left="720"/>
      <w:contextualSpacing/>
    </w:pPr>
  </w:style>
  <w:style w:type="character" w:customStyle="1" w:styleId="EPP-CabealhoCarcter">
    <w:name w:val="EPP-Cabeçalho Carácter"/>
    <w:basedOn w:val="Fontepargpadro"/>
    <w:link w:val="EPP-Cabealho"/>
    <w:locked/>
    <w:rsid w:val="001377AD"/>
    <w:rPr>
      <w:rFonts w:ascii="Arial" w:hAnsi="Arial" w:cs="Arial"/>
      <w:color w:val="000000"/>
      <w:lang w:val="pt-PT"/>
    </w:rPr>
  </w:style>
  <w:style w:type="paragraph" w:customStyle="1" w:styleId="EPP-Cabealho">
    <w:name w:val="EPP-Cabeçalho"/>
    <w:basedOn w:val="Normal"/>
    <w:link w:val="EPP-CabealhoCarcter"/>
    <w:qFormat/>
    <w:rsid w:val="001377AD"/>
    <w:pPr>
      <w:jc w:val="center"/>
    </w:pPr>
    <w:rPr>
      <w:lang w:val="pt-PT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9693D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9693D"/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chau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71046C4E537492797C03B3EBD459C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DBEA85-8DE9-461B-A2C3-ECC3553F8B48}"/>
      </w:docPartPr>
      <w:docPartBody>
        <w:p w:rsidR="0096158A" w:rsidRDefault="00000000">
          <w:pPr>
            <w:pStyle w:val="671046C4E537492797C03B3EBD459CD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7F16467C0AEE4385822D07A734439B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9984FB-1A7F-4B3D-9134-46279E3BCB33}"/>
      </w:docPartPr>
      <w:docPartBody>
        <w:p w:rsidR="0096158A" w:rsidRDefault="00000000">
          <w:pPr>
            <w:pStyle w:val="7F16467C0AEE4385822D07A734439B95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63AC40B4DA741AD96B23378BFA4D4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F6FDD0-C1DE-4E0B-B925-A2C7529D0B9E}"/>
      </w:docPartPr>
      <w:docPartBody>
        <w:p w:rsidR="0096158A" w:rsidRDefault="00000000">
          <w:pPr>
            <w:pStyle w:val="063AC40B4DA741AD96B23378BFA4D41B"/>
          </w:pPr>
          <w:r w:rsidRPr="00A0088E">
            <w:rPr>
              <w:rStyle w:val="TextodoEspaoReservado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7C"/>
    <w:rsid w:val="00024ED7"/>
    <w:rsid w:val="001849BC"/>
    <w:rsid w:val="00673F7C"/>
    <w:rsid w:val="0096158A"/>
    <w:rsid w:val="00DF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71046C4E537492797C03B3EBD459CD5">
    <w:name w:val="671046C4E537492797C03B3EBD459CD5"/>
  </w:style>
  <w:style w:type="paragraph" w:customStyle="1" w:styleId="7F16467C0AEE4385822D07A734439B95">
    <w:name w:val="7F16467C0AEE4385822D07A734439B95"/>
  </w:style>
  <w:style w:type="paragraph" w:customStyle="1" w:styleId="063AC40B4DA741AD96B23378BFA4D41B">
    <w:name w:val="063AC40B4DA741AD96B23378BFA4D4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TotalTime>220</TotalTime>
  <Pages>6</Pages>
  <Words>618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AGA - Agenda aí</Manager>
  <Company/>
  <LinksUpToDate>false</LinksUpToDate>
  <CharactersWithSpaces>3954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1.0</dc:subject>
  <dc:creator>Rafael Abreu</dc:creator>
  <cp:keywords/>
  <dc:description/>
  <cp:lastModifiedBy>MAURO APARECIDO ABREU</cp:lastModifiedBy>
  <cp:revision>9</cp:revision>
  <cp:lastPrinted>2005-05-17T17:30:00Z</cp:lastPrinted>
  <dcterms:created xsi:type="dcterms:W3CDTF">2024-05-27T22:32:00Z</dcterms:created>
  <dcterms:modified xsi:type="dcterms:W3CDTF">2024-06-11T02:47:00Z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